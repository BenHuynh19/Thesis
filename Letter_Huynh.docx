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4EDEF" w14:textId="77777777" w:rsidR="006B5E67" w:rsidRDefault="006B5E67">
      <w:pPr>
        <w:pStyle w:val="BodyText"/>
        <w:ind w:left="3540" w:firstLine="708"/>
      </w:pPr>
    </w:p>
    <w:p w14:paraId="3A3B2CB8" w14:textId="77777777" w:rsidR="00B75A79" w:rsidRDefault="00B75A79" w:rsidP="00A149D9">
      <w:pPr>
        <w:pStyle w:val="BodyText"/>
      </w:pPr>
    </w:p>
    <w:p w14:paraId="0B2F6D1B" w14:textId="77777777" w:rsidR="00B75A79" w:rsidRDefault="00B75A79">
      <w:pPr>
        <w:pStyle w:val="BodyText"/>
        <w:ind w:left="3540" w:firstLine="708"/>
      </w:pPr>
    </w:p>
    <w:p w14:paraId="35796B9E" w14:textId="0443A3D8" w:rsidR="006B5E67" w:rsidRDefault="006B5E67">
      <w:pPr>
        <w:rPr>
          <w:rFonts w:asciiTheme="minorHAnsi" w:hAnsiTheme="minorHAnsi" w:cstheme="minorHAnsi"/>
        </w:rPr>
      </w:pPr>
      <w:r w:rsidRPr="00D80DDE">
        <w:rPr>
          <w:rFonts w:asciiTheme="minorHAnsi" w:hAnsiTheme="minorHAnsi" w:cstheme="minorHAnsi"/>
          <w:lang w:val="en-GB"/>
        </w:rPr>
        <w:t>Ancona</w:t>
      </w:r>
      <w:r w:rsidR="00DD6B1B">
        <w:rPr>
          <w:rFonts w:asciiTheme="minorHAnsi" w:hAnsiTheme="minorHAnsi" w:cstheme="minorHAnsi"/>
          <w:lang w:val="en-GB"/>
        </w:rPr>
        <w:t xml:space="preserve"> (IT)</w:t>
      </w:r>
      <w:r w:rsidRPr="00D80DDE">
        <w:rPr>
          <w:rFonts w:asciiTheme="minorHAnsi" w:hAnsiTheme="minorHAnsi" w:cstheme="minorHAnsi"/>
          <w:lang w:val="en-GB"/>
        </w:rPr>
        <w:t xml:space="preserve">, </w:t>
      </w:r>
      <w:r w:rsidR="00DD6B1B">
        <w:rPr>
          <w:rFonts w:asciiTheme="minorHAnsi" w:hAnsiTheme="minorHAnsi" w:cstheme="minorHAnsi"/>
        </w:rPr>
        <w:t xml:space="preserve">July </w:t>
      </w:r>
      <w:r w:rsidR="00DD6B1B" w:rsidRPr="00DD6B1B">
        <w:rPr>
          <w:rFonts w:asciiTheme="minorHAnsi" w:hAnsiTheme="minorHAnsi" w:cstheme="minorHAnsi"/>
        </w:rPr>
        <w:t>16</w:t>
      </w:r>
      <w:r w:rsidR="00DD6B1B" w:rsidRPr="00DD6B1B">
        <w:rPr>
          <w:rFonts w:asciiTheme="minorHAnsi" w:hAnsiTheme="minorHAnsi" w:cstheme="minorHAnsi"/>
          <w:vertAlign w:val="superscript"/>
        </w:rPr>
        <w:t>th</w:t>
      </w:r>
      <w:r w:rsidR="00DD6B1B" w:rsidRPr="00DD6B1B">
        <w:rPr>
          <w:rFonts w:asciiTheme="minorHAnsi" w:hAnsiTheme="minorHAnsi" w:cstheme="minorHAnsi"/>
        </w:rPr>
        <w:t>, 2022</w:t>
      </w:r>
    </w:p>
    <w:p w14:paraId="6D152359" w14:textId="77777777" w:rsidR="00DD6B1B" w:rsidRPr="00D80DDE" w:rsidRDefault="00DD6B1B">
      <w:pPr>
        <w:rPr>
          <w:rFonts w:asciiTheme="minorHAnsi" w:hAnsiTheme="minorHAnsi" w:cstheme="minorHAnsi"/>
          <w:lang w:val="en-GB"/>
        </w:rPr>
      </w:pPr>
    </w:p>
    <w:p w14:paraId="0E2258D4" w14:textId="77777777" w:rsidR="00445887" w:rsidRPr="00D80DDE" w:rsidRDefault="00445887">
      <w:pPr>
        <w:rPr>
          <w:sz w:val="22"/>
          <w:lang w:val="en-GB"/>
        </w:rPr>
      </w:pPr>
    </w:p>
    <w:p w14:paraId="56B67AFB" w14:textId="77777777" w:rsidR="001B6849" w:rsidRDefault="001B6849">
      <w:pPr>
        <w:rPr>
          <w:sz w:val="22"/>
          <w:lang w:val="en-GB"/>
        </w:rPr>
      </w:pPr>
    </w:p>
    <w:p w14:paraId="3CBCBC20" w14:textId="2B9F8619" w:rsidR="00880052" w:rsidRPr="00A149D9" w:rsidRDefault="00337304" w:rsidP="00A149D9">
      <w:pPr>
        <w:pStyle w:val="NormalWeb"/>
        <w:rPr>
          <w:rFonts w:asciiTheme="minorHAnsi" w:hAnsiTheme="minorHAnsi" w:cstheme="minorHAnsi"/>
          <w:lang w:val="en-GB"/>
        </w:rPr>
      </w:pPr>
      <w:r w:rsidRPr="00337304">
        <w:rPr>
          <w:rFonts w:asciiTheme="minorHAnsi" w:hAnsiTheme="minorHAnsi" w:cstheme="minorHAnsi"/>
          <w:lang w:val="en-GB"/>
        </w:rPr>
        <w:t>To Whom It May Concern,</w:t>
      </w:r>
    </w:p>
    <w:p w14:paraId="162C4F25" w14:textId="3CE50CAB" w:rsidR="00DD6B1B" w:rsidRPr="00DD6B1B" w:rsidRDefault="00DD6B1B" w:rsidP="00880052">
      <w:pPr>
        <w:rPr>
          <w:rStyle w:val="normaltextrun"/>
          <w:rFonts w:ascii="Arial" w:hAnsi="Arial" w:cs="Arial"/>
          <w:lang w:val="en-US"/>
        </w:rPr>
      </w:pPr>
    </w:p>
    <w:p w14:paraId="3A23C7E0" w14:textId="4C5077E0" w:rsidR="00DD6B1B" w:rsidRPr="00DD6B1B" w:rsidRDefault="00DD6B1B" w:rsidP="00DD6B1B">
      <w:pPr>
        <w:spacing w:line="360" w:lineRule="auto"/>
        <w:ind w:firstLine="709"/>
        <w:jc w:val="both"/>
        <w:rPr>
          <w:rFonts w:asciiTheme="minorHAnsi" w:hAnsiTheme="minorHAnsi" w:cstheme="minorHAnsi"/>
          <w:lang w:val="en-GB"/>
        </w:rPr>
      </w:pPr>
      <w:r w:rsidRPr="00DD6B1B">
        <w:rPr>
          <w:rFonts w:asciiTheme="minorHAnsi" w:hAnsiTheme="minorHAnsi" w:cstheme="minorHAnsi"/>
          <w:lang w:val="en-GB"/>
        </w:rPr>
        <w:t>This letter is to confirm that Mr. Huynh Son Tha, born February 19</w:t>
      </w:r>
      <w:r w:rsidR="00B60EA3" w:rsidRPr="00B60EA3">
        <w:rPr>
          <w:rFonts w:asciiTheme="minorHAnsi" w:hAnsiTheme="minorHAnsi" w:cstheme="minorHAnsi"/>
          <w:vertAlign w:val="superscript"/>
          <w:lang w:val="en-GB"/>
        </w:rPr>
        <w:t>th</w:t>
      </w:r>
      <w:r w:rsidRPr="00DD6B1B">
        <w:rPr>
          <w:rFonts w:asciiTheme="minorHAnsi" w:hAnsiTheme="minorHAnsi" w:cstheme="minorHAnsi"/>
          <w:lang w:val="en-GB"/>
        </w:rPr>
        <w:t xml:space="preserve">, 1991, completed all the requirements for a successful defense of his </w:t>
      </w:r>
      <w:r w:rsidR="00A149D9">
        <w:rPr>
          <w:rFonts w:asciiTheme="minorHAnsi" w:hAnsiTheme="minorHAnsi" w:cstheme="minorHAnsi"/>
          <w:lang w:val="en-GB"/>
        </w:rPr>
        <w:t>M</w:t>
      </w:r>
      <w:r w:rsidRPr="00DD6B1B">
        <w:rPr>
          <w:rFonts w:asciiTheme="minorHAnsi" w:hAnsiTheme="minorHAnsi" w:cstheme="minorHAnsi"/>
          <w:lang w:val="en-GB"/>
        </w:rPr>
        <w:t xml:space="preserve">aster </w:t>
      </w:r>
      <w:r w:rsidR="00A149D9" w:rsidRPr="00DD6B1B">
        <w:rPr>
          <w:rFonts w:asciiTheme="minorHAnsi" w:hAnsiTheme="minorHAnsi" w:cstheme="minorHAnsi"/>
          <w:lang w:val="en-GB"/>
        </w:rPr>
        <w:t>thesis</w:t>
      </w:r>
      <w:r w:rsidR="00A149D9">
        <w:rPr>
          <w:rFonts w:asciiTheme="minorHAnsi" w:hAnsiTheme="minorHAnsi" w:cstheme="minorHAnsi"/>
          <w:lang w:val="en-GB"/>
        </w:rPr>
        <w:t xml:space="preserve"> on </w:t>
      </w:r>
      <w:r w:rsidR="00A149D9" w:rsidRPr="00A149D9">
        <w:rPr>
          <w:rFonts w:asciiTheme="minorHAnsi" w:hAnsiTheme="minorHAnsi" w:cstheme="minorHAnsi"/>
          <w:i/>
          <w:iCs/>
          <w:lang w:val="en-GB"/>
        </w:rPr>
        <w:t>International Economics and Commerce</w:t>
      </w:r>
      <w:r w:rsidR="00A149D9">
        <w:rPr>
          <w:rFonts w:asciiTheme="minorHAnsi" w:hAnsiTheme="minorHAnsi" w:cstheme="minorHAnsi"/>
          <w:lang w:val="en-GB"/>
        </w:rPr>
        <w:t xml:space="preserve"> </w:t>
      </w:r>
      <w:r w:rsidR="00B60EA3">
        <w:rPr>
          <w:rFonts w:asciiTheme="minorHAnsi" w:hAnsiTheme="minorHAnsi" w:cstheme="minorHAnsi"/>
          <w:lang w:val="en-GB"/>
        </w:rPr>
        <w:t>i</w:t>
      </w:r>
      <w:r w:rsidRPr="00DD6B1B">
        <w:rPr>
          <w:rFonts w:asciiTheme="minorHAnsi" w:hAnsiTheme="minorHAnsi" w:cstheme="minorHAnsi"/>
          <w:lang w:val="en-GB"/>
        </w:rPr>
        <w:t>n July 16</w:t>
      </w:r>
      <w:r w:rsidRPr="00A149D9">
        <w:rPr>
          <w:rFonts w:asciiTheme="minorHAnsi" w:hAnsiTheme="minorHAnsi" w:cstheme="minorHAnsi"/>
          <w:vertAlign w:val="superscript"/>
          <w:lang w:val="en-GB"/>
        </w:rPr>
        <w:t>th</w:t>
      </w:r>
      <w:r w:rsidRPr="00DD6B1B">
        <w:rPr>
          <w:rFonts w:asciiTheme="minorHAnsi" w:hAnsiTheme="minorHAnsi" w:cstheme="minorHAnsi"/>
          <w:lang w:val="en-GB"/>
        </w:rPr>
        <w:t>, 2022</w:t>
      </w:r>
      <w:r w:rsidR="00A149D9">
        <w:rPr>
          <w:rFonts w:asciiTheme="minorHAnsi" w:hAnsiTheme="minorHAnsi" w:cstheme="minorHAnsi"/>
          <w:lang w:val="en-GB"/>
        </w:rPr>
        <w:t xml:space="preserve">, discussing a thesis entitled </w:t>
      </w:r>
      <w:r w:rsidRPr="00DD6B1B">
        <w:rPr>
          <w:rFonts w:asciiTheme="minorHAnsi" w:hAnsiTheme="minorHAnsi" w:cstheme="minorHAnsi"/>
          <w:lang w:val="en-GB"/>
        </w:rPr>
        <w:t>“Factor ETFs outperformed s</w:t>
      </w:r>
      <w:r w:rsidR="00764B09">
        <w:rPr>
          <w:rFonts w:asciiTheme="minorHAnsi" w:hAnsiTheme="minorHAnsi" w:cstheme="minorHAnsi"/>
          <w:lang w:val="en-GB"/>
        </w:rPr>
        <w:t>ector ETFs: A statistical test”</w:t>
      </w:r>
      <w:r w:rsidR="00180170">
        <w:rPr>
          <w:rFonts w:asciiTheme="minorHAnsi" w:hAnsiTheme="minorHAnsi" w:cstheme="minorHAnsi"/>
          <w:lang w:val="en-GB"/>
        </w:rPr>
        <w:t>,</w:t>
      </w:r>
      <w:bookmarkStart w:id="0" w:name="_GoBack"/>
      <w:bookmarkEnd w:id="0"/>
      <w:r w:rsidR="00764B09">
        <w:rPr>
          <w:rFonts w:asciiTheme="minorHAnsi" w:hAnsiTheme="minorHAnsi" w:cstheme="minorHAnsi"/>
          <w:lang w:val="en-GB"/>
        </w:rPr>
        <w:t xml:space="preserve"> which was</w:t>
      </w:r>
      <w:r w:rsidRPr="00DD6B1B">
        <w:rPr>
          <w:rFonts w:asciiTheme="minorHAnsi" w:hAnsiTheme="minorHAnsi" w:cstheme="minorHAnsi"/>
          <w:lang w:val="en-GB"/>
        </w:rPr>
        <w:t xml:space="preserve"> supervised by</w:t>
      </w:r>
      <w:r>
        <w:rPr>
          <w:rFonts w:asciiTheme="minorHAnsi" w:hAnsiTheme="minorHAnsi" w:cstheme="minorHAnsi"/>
          <w:lang w:val="en-GB"/>
        </w:rPr>
        <w:t xml:space="preserve"> </w:t>
      </w:r>
      <w:r w:rsidRPr="00DD6B1B">
        <w:rPr>
          <w:rFonts w:asciiTheme="minorHAnsi" w:hAnsiTheme="minorHAnsi" w:cstheme="minorHAnsi"/>
          <w:lang w:val="en-GB"/>
        </w:rPr>
        <w:t>Mariateresa Ciommi.</w:t>
      </w:r>
    </w:p>
    <w:p w14:paraId="5B301D7A" w14:textId="5FE7A636" w:rsidR="00DD6B1B" w:rsidRPr="00DD6B1B" w:rsidRDefault="00DD6B1B" w:rsidP="00DD6B1B">
      <w:pPr>
        <w:spacing w:line="360" w:lineRule="auto"/>
        <w:ind w:firstLine="709"/>
        <w:jc w:val="both"/>
        <w:rPr>
          <w:rFonts w:asciiTheme="minorHAnsi" w:hAnsiTheme="minorHAnsi" w:cstheme="minorHAnsi"/>
          <w:lang w:val="en-GB"/>
        </w:rPr>
      </w:pPr>
    </w:p>
    <w:p w14:paraId="2015120D" w14:textId="6F92E42E" w:rsidR="00DD6B1B" w:rsidRPr="00DD6B1B" w:rsidRDefault="00DD6B1B" w:rsidP="00DD6B1B">
      <w:pPr>
        <w:pStyle w:val="paragraph"/>
        <w:spacing w:before="0" w:beforeAutospacing="0" w:after="0" w:afterAutospacing="0" w:line="360" w:lineRule="auto"/>
        <w:ind w:firstLine="709"/>
        <w:jc w:val="both"/>
        <w:textAlignment w:val="baseline"/>
        <w:rPr>
          <w:rFonts w:asciiTheme="minorHAnsi" w:hAnsiTheme="minorHAnsi" w:cstheme="minorHAnsi"/>
        </w:rPr>
      </w:pPr>
      <w:r w:rsidRPr="00DD6B1B">
        <w:rPr>
          <w:rFonts w:asciiTheme="minorHAnsi" w:hAnsiTheme="minorHAnsi" w:cstheme="minorHAnsi"/>
        </w:rPr>
        <w:t>The Committee included</w:t>
      </w:r>
      <w:r>
        <w:rPr>
          <w:rFonts w:asciiTheme="minorHAnsi" w:hAnsiTheme="minorHAnsi" w:cstheme="minorHAnsi"/>
        </w:rPr>
        <w:t xml:space="preserve"> </w:t>
      </w:r>
      <w:r w:rsidRPr="00DD6B1B">
        <w:rPr>
          <w:rFonts w:asciiTheme="minorHAnsi" w:hAnsiTheme="minorHAnsi" w:cstheme="minorHAnsi"/>
        </w:rPr>
        <w:t>Professor Staffolani Stefano (President), Professor Marinelli Luca (Secretary), Professor Bettin Giulia, Professor Cesari Mariano, Professor Di Stasi Antonio, Professor Domenichelli Oscar, Professor Giuliani Marco, Professor Ricciardo Lamonica Giuseppe, and Professor Mazzoli Camilla (</w:t>
      </w:r>
      <w:r>
        <w:rPr>
          <w:rFonts w:asciiTheme="minorHAnsi" w:hAnsiTheme="minorHAnsi" w:cstheme="minorHAnsi"/>
        </w:rPr>
        <w:t>D</w:t>
      </w:r>
      <w:r w:rsidRPr="00DD6B1B">
        <w:rPr>
          <w:rFonts w:asciiTheme="minorHAnsi" w:hAnsiTheme="minorHAnsi" w:cstheme="minorHAnsi"/>
        </w:rPr>
        <w:t>iscussant</w:t>
      </w:r>
      <w:r>
        <w:rPr>
          <w:rFonts w:asciiTheme="minorHAnsi" w:hAnsiTheme="minorHAnsi" w:cstheme="minorHAnsi"/>
        </w:rPr>
        <w:t xml:space="preserve"> of the thesis</w:t>
      </w:r>
      <w:r w:rsidRPr="00DD6B1B">
        <w:rPr>
          <w:rFonts w:asciiTheme="minorHAnsi" w:hAnsiTheme="minorHAnsi" w:cstheme="minorHAnsi"/>
        </w:rPr>
        <w:t>). </w:t>
      </w:r>
    </w:p>
    <w:p w14:paraId="63622F26" w14:textId="77777777" w:rsidR="00DD6B1B" w:rsidRPr="00DD6B1B" w:rsidRDefault="00DD6B1B" w:rsidP="00DD6B1B">
      <w:pPr>
        <w:pStyle w:val="paragraph"/>
        <w:spacing w:before="0" w:beforeAutospacing="0" w:after="0" w:afterAutospacing="0" w:line="360" w:lineRule="auto"/>
        <w:ind w:firstLine="709"/>
        <w:jc w:val="both"/>
        <w:textAlignment w:val="baseline"/>
        <w:rPr>
          <w:rFonts w:asciiTheme="minorHAnsi" w:hAnsiTheme="minorHAnsi" w:cstheme="minorHAnsi"/>
        </w:rPr>
      </w:pPr>
      <w:r w:rsidRPr="00DD6B1B">
        <w:rPr>
          <w:rFonts w:asciiTheme="minorHAnsi" w:hAnsiTheme="minorHAnsi" w:cstheme="minorHAnsi"/>
        </w:rPr>
        <w:t> </w:t>
      </w:r>
    </w:p>
    <w:p w14:paraId="48B7A802" w14:textId="54B3F049" w:rsidR="00DD6B1B" w:rsidRPr="00DD6B1B" w:rsidRDefault="00DD6B1B" w:rsidP="00DD6B1B">
      <w:pPr>
        <w:pStyle w:val="paragraph"/>
        <w:spacing w:before="0" w:beforeAutospacing="0" w:after="0" w:afterAutospacing="0" w:line="360" w:lineRule="auto"/>
        <w:ind w:firstLine="709"/>
        <w:jc w:val="both"/>
        <w:textAlignment w:val="baseline"/>
        <w:rPr>
          <w:rFonts w:asciiTheme="minorHAnsi" w:hAnsiTheme="minorHAnsi" w:cstheme="minorHAnsi"/>
          <w:lang w:val="en-GB"/>
        </w:rPr>
      </w:pPr>
      <w:r w:rsidRPr="00DD6B1B">
        <w:rPr>
          <w:rFonts w:asciiTheme="minorHAnsi" w:hAnsiTheme="minorHAnsi" w:cstheme="minorHAnsi"/>
          <w:lang w:val="en-GB"/>
        </w:rPr>
        <w:t>We hereby confirm that the final grade of his master thesis is:   </w:t>
      </w:r>
      <w:r w:rsidR="00B76D0F">
        <w:rPr>
          <w:rFonts w:asciiTheme="minorHAnsi" w:hAnsiTheme="minorHAnsi" w:cstheme="minorHAnsi"/>
          <w:lang w:val="en-GB"/>
        </w:rPr>
        <w:t>__ /5</w:t>
      </w:r>
    </w:p>
    <w:p w14:paraId="48B54173" w14:textId="77777777" w:rsidR="00DD6B1B" w:rsidRPr="00B76D0F" w:rsidRDefault="00DD6B1B" w:rsidP="00DD6B1B">
      <w:pPr>
        <w:pStyle w:val="paragraph"/>
        <w:spacing w:before="0" w:beforeAutospacing="0" w:after="0" w:afterAutospacing="0" w:line="360" w:lineRule="auto"/>
        <w:ind w:firstLine="709"/>
        <w:jc w:val="both"/>
        <w:textAlignment w:val="baseline"/>
        <w:rPr>
          <w:rFonts w:asciiTheme="minorHAnsi" w:hAnsiTheme="minorHAnsi" w:cstheme="minorHAnsi"/>
          <w:lang w:val="en-US"/>
        </w:rPr>
      </w:pPr>
      <w:r w:rsidRPr="00B76D0F">
        <w:rPr>
          <w:rFonts w:asciiTheme="minorHAnsi" w:hAnsiTheme="minorHAnsi" w:cstheme="minorHAnsi"/>
          <w:lang w:val="en-US"/>
        </w:rPr>
        <w:t> </w:t>
      </w:r>
    </w:p>
    <w:p w14:paraId="6C9CA1C1" w14:textId="4713646B" w:rsidR="00DD6B1B" w:rsidRDefault="00DD6B1B" w:rsidP="00DD6B1B">
      <w:pPr>
        <w:pStyle w:val="paragraph"/>
        <w:spacing w:before="0" w:beforeAutospacing="0" w:after="0" w:afterAutospacing="0"/>
        <w:textAlignment w:val="baseline"/>
        <w:rPr>
          <w:rFonts w:asciiTheme="minorHAnsi" w:hAnsiTheme="minorHAnsi" w:cstheme="minorHAnsi"/>
        </w:rPr>
      </w:pPr>
      <w:r w:rsidRPr="00A149D9">
        <w:rPr>
          <w:rFonts w:asciiTheme="minorHAnsi" w:hAnsiTheme="minorHAnsi" w:cstheme="minorHAnsi"/>
        </w:rPr>
        <w:t>Sincerely, </w:t>
      </w:r>
    </w:p>
    <w:p w14:paraId="4E003270" w14:textId="1615F57E" w:rsidR="00A149D9" w:rsidRDefault="00A149D9" w:rsidP="00DD6B1B">
      <w:pPr>
        <w:pStyle w:val="paragraph"/>
        <w:spacing w:before="0" w:beforeAutospacing="0" w:after="0" w:afterAutospacing="0"/>
        <w:textAlignment w:val="baseline"/>
        <w:rPr>
          <w:rFonts w:asciiTheme="minorHAnsi" w:hAnsiTheme="minorHAnsi" w:cstheme="minorHAnsi"/>
        </w:rPr>
      </w:pPr>
    </w:p>
    <w:p w14:paraId="63779580" w14:textId="77777777" w:rsidR="00B76D0F" w:rsidRPr="00A149D9" w:rsidRDefault="00B76D0F" w:rsidP="00DD6B1B">
      <w:pPr>
        <w:pStyle w:val="paragraph"/>
        <w:spacing w:before="0" w:beforeAutospacing="0" w:after="0" w:afterAutospacing="0"/>
        <w:textAlignment w:val="baseline"/>
        <w:rPr>
          <w:rFonts w:asciiTheme="minorHAnsi" w:hAnsiTheme="minorHAnsi" w:cstheme="minorHAnsi"/>
        </w:rPr>
      </w:pPr>
    </w:p>
    <w:p w14:paraId="4FF6662B" w14:textId="7277126B" w:rsidR="00DD6B1B" w:rsidRPr="00A149D9" w:rsidRDefault="00B76D0F" w:rsidP="00DD6B1B">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      </w:t>
      </w:r>
      <w:r w:rsidR="00DD6B1B" w:rsidRPr="00A149D9">
        <w:rPr>
          <w:rFonts w:asciiTheme="minorHAnsi" w:hAnsiTheme="minorHAnsi" w:cstheme="minorHAnsi"/>
        </w:rPr>
        <w:t xml:space="preserve">Committee </w:t>
      </w:r>
      <w:r w:rsidR="00A149D9" w:rsidRPr="00A149D9">
        <w:rPr>
          <w:rFonts w:asciiTheme="minorHAnsi" w:hAnsiTheme="minorHAnsi" w:cstheme="minorHAnsi"/>
        </w:rPr>
        <w:t>P</w:t>
      </w:r>
      <w:r w:rsidR="00DD6B1B" w:rsidRPr="00A149D9">
        <w:rPr>
          <w:rFonts w:asciiTheme="minorHAnsi" w:hAnsiTheme="minorHAnsi" w:cstheme="minorHAnsi"/>
        </w:rPr>
        <w:t>resident</w:t>
      </w:r>
      <w:r w:rsidR="00DD6B1B" w:rsidRPr="00A149D9">
        <w:rPr>
          <w:rFonts w:asciiTheme="minorHAnsi" w:hAnsiTheme="minorHAnsi" w:cstheme="minorHAnsi"/>
        </w:rPr>
        <w:tab/>
      </w:r>
      <w:r w:rsidR="00DD6B1B" w:rsidRPr="00A149D9">
        <w:rPr>
          <w:rFonts w:asciiTheme="minorHAnsi" w:hAnsiTheme="minorHAnsi" w:cstheme="minorHAnsi"/>
        </w:rPr>
        <w:tab/>
      </w:r>
      <w:r w:rsidR="00DD6B1B" w:rsidRPr="00A149D9">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ab/>
      </w:r>
      <w:r w:rsidR="00DD6B1B" w:rsidRPr="00A149D9">
        <w:rPr>
          <w:rFonts w:asciiTheme="minorHAnsi" w:hAnsiTheme="minorHAnsi" w:cstheme="minorHAnsi"/>
        </w:rPr>
        <w:tab/>
      </w:r>
      <w:r w:rsidR="00DD6B1B" w:rsidRPr="00A149D9">
        <w:rPr>
          <w:rFonts w:asciiTheme="minorHAnsi" w:hAnsiTheme="minorHAnsi" w:cstheme="minorHAnsi"/>
        </w:rPr>
        <w:tab/>
      </w:r>
      <w:r w:rsidR="00DD6B1B" w:rsidRPr="00A149D9">
        <w:rPr>
          <w:rFonts w:asciiTheme="minorHAnsi" w:hAnsiTheme="minorHAnsi" w:cstheme="minorHAnsi"/>
        </w:rPr>
        <w:tab/>
        <w:t>Discussant </w:t>
      </w:r>
    </w:p>
    <w:p w14:paraId="3ABA5F9B" w14:textId="34B202E6" w:rsidR="00DD6B1B" w:rsidRDefault="00DD6B1B" w:rsidP="00DD6B1B">
      <w:pPr>
        <w:pStyle w:val="paragraph"/>
        <w:spacing w:before="0" w:beforeAutospacing="0" w:after="0" w:afterAutospacing="0"/>
        <w:textAlignment w:val="baseline"/>
        <w:rPr>
          <w:rFonts w:asciiTheme="minorHAnsi" w:hAnsiTheme="minorHAnsi" w:cstheme="minorHAnsi"/>
        </w:rPr>
      </w:pPr>
      <w:r w:rsidRPr="00A149D9">
        <w:rPr>
          <w:rFonts w:asciiTheme="minorHAnsi" w:hAnsiTheme="minorHAnsi" w:cstheme="minorHAnsi"/>
        </w:rPr>
        <w:t> </w:t>
      </w:r>
    </w:p>
    <w:p w14:paraId="2C261450" w14:textId="4BE603F9" w:rsidR="00B60EA3" w:rsidRDefault="00B60EA3" w:rsidP="00DD6B1B">
      <w:pPr>
        <w:pStyle w:val="paragraph"/>
        <w:spacing w:before="0" w:beforeAutospacing="0" w:after="0" w:afterAutospacing="0"/>
        <w:textAlignment w:val="baseline"/>
        <w:rPr>
          <w:rFonts w:asciiTheme="minorHAnsi" w:hAnsiTheme="minorHAnsi" w:cstheme="minorHAnsi"/>
        </w:rPr>
      </w:pPr>
    </w:p>
    <w:p w14:paraId="5233492A" w14:textId="148AA4B4" w:rsidR="00B60EA3" w:rsidRDefault="00B60EA3" w:rsidP="00DD6B1B">
      <w:pPr>
        <w:pStyle w:val="paragraph"/>
        <w:spacing w:before="0" w:beforeAutospacing="0" w:after="0" w:afterAutospacing="0"/>
        <w:textAlignment w:val="baseline"/>
        <w:rPr>
          <w:rFonts w:asciiTheme="minorHAnsi" w:hAnsiTheme="minorHAnsi" w:cstheme="minorHAnsi"/>
        </w:rPr>
      </w:pPr>
    </w:p>
    <w:p w14:paraId="25DD5C11" w14:textId="3821C760" w:rsidR="00B60EA3" w:rsidRDefault="00B60EA3" w:rsidP="00DD6B1B">
      <w:pPr>
        <w:pStyle w:val="paragraph"/>
        <w:spacing w:before="0" w:beforeAutospacing="0" w:after="0" w:afterAutospacing="0"/>
        <w:textAlignment w:val="baseline"/>
        <w:rPr>
          <w:rFonts w:asciiTheme="minorHAnsi" w:hAnsiTheme="minorHAnsi" w:cstheme="minorHAnsi"/>
        </w:rPr>
      </w:pPr>
    </w:p>
    <w:p w14:paraId="02EA877E" w14:textId="7A5CA989" w:rsidR="00B60EA3" w:rsidRDefault="00B60EA3" w:rsidP="00DD6B1B">
      <w:pPr>
        <w:pStyle w:val="paragraph"/>
        <w:spacing w:before="0" w:beforeAutospacing="0" w:after="0" w:afterAutospacing="0"/>
        <w:textAlignment w:val="baseline"/>
        <w:rPr>
          <w:rFonts w:asciiTheme="minorHAnsi" w:hAnsiTheme="minorHAnsi" w:cstheme="minorHAnsi"/>
        </w:rPr>
      </w:pPr>
    </w:p>
    <w:p w14:paraId="4FE0F8E3" w14:textId="77777777" w:rsidR="00B60EA3" w:rsidRPr="00A149D9" w:rsidRDefault="00B60EA3" w:rsidP="00DD6B1B">
      <w:pPr>
        <w:pStyle w:val="paragraph"/>
        <w:spacing w:before="0" w:beforeAutospacing="0" w:after="0" w:afterAutospacing="0"/>
        <w:textAlignment w:val="baseline"/>
        <w:rPr>
          <w:rFonts w:asciiTheme="minorHAnsi" w:hAnsiTheme="minorHAnsi" w:cstheme="minorHAnsi"/>
        </w:rPr>
      </w:pPr>
    </w:p>
    <w:p w14:paraId="1AF28AF0" w14:textId="5D0A897B" w:rsidR="00DD6B1B" w:rsidRPr="00A149D9" w:rsidRDefault="00DD6B1B" w:rsidP="00DD6B1B">
      <w:pPr>
        <w:pStyle w:val="paragraph"/>
        <w:spacing w:before="0" w:beforeAutospacing="0" w:after="0" w:afterAutospacing="0"/>
        <w:textAlignment w:val="baseline"/>
        <w:rPr>
          <w:rFonts w:asciiTheme="minorHAnsi" w:hAnsiTheme="minorHAnsi" w:cstheme="minorHAnsi"/>
        </w:rPr>
      </w:pPr>
      <w:r w:rsidRPr="00A149D9">
        <w:rPr>
          <w:rFonts w:asciiTheme="minorHAnsi" w:hAnsiTheme="minorHAnsi" w:cstheme="minorHAnsi"/>
        </w:rPr>
        <w:t>Pro</w:t>
      </w:r>
      <w:r w:rsidR="00A149D9" w:rsidRPr="00A149D9">
        <w:rPr>
          <w:rFonts w:asciiTheme="minorHAnsi" w:hAnsiTheme="minorHAnsi" w:cstheme="minorHAnsi"/>
        </w:rPr>
        <w:t>fessor</w:t>
      </w:r>
      <w:r w:rsidRPr="00A149D9">
        <w:rPr>
          <w:rFonts w:asciiTheme="minorHAnsi" w:hAnsiTheme="minorHAnsi" w:cstheme="minorHAnsi"/>
        </w:rPr>
        <w:t xml:space="preserve"> Staffolani Stefano</w:t>
      </w:r>
      <w:r w:rsidRPr="00A149D9">
        <w:rPr>
          <w:rFonts w:asciiTheme="minorHAnsi" w:hAnsiTheme="minorHAnsi" w:cstheme="minorHAnsi"/>
        </w:rPr>
        <w:tab/>
      </w:r>
      <w:r w:rsidRPr="00A149D9">
        <w:rPr>
          <w:rFonts w:asciiTheme="minorHAnsi" w:hAnsiTheme="minorHAnsi" w:cstheme="minorHAnsi"/>
        </w:rPr>
        <w:tab/>
      </w:r>
      <w:r w:rsidRPr="00A149D9">
        <w:rPr>
          <w:rFonts w:asciiTheme="minorHAnsi" w:hAnsiTheme="minorHAnsi" w:cstheme="minorHAnsi"/>
        </w:rPr>
        <w:tab/>
      </w:r>
      <w:r w:rsidRPr="00A149D9">
        <w:rPr>
          <w:rFonts w:asciiTheme="minorHAnsi" w:hAnsiTheme="minorHAnsi" w:cstheme="minorHAnsi"/>
        </w:rPr>
        <w:tab/>
      </w:r>
      <w:r w:rsidR="00B76D0F">
        <w:rPr>
          <w:rFonts w:asciiTheme="minorHAnsi" w:hAnsiTheme="minorHAnsi" w:cstheme="minorHAnsi"/>
        </w:rPr>
        <w:tab/>
      </w:r>
      <w:r w:rsidRPr="00A149D9">
        <w:rPr>
          <w:rFonts w:asciiTheme="minorHAnsi" w:hAnsiTheme="minorHAnsi" w:cstheme="minorHAnsi"/>
        </w:rPr>
        <w:tab/>
        <w:t>Pro</w:t>
      </w:r>
      <w:r w:rsidR="00A149D9" w:rsidRPr="00A149D9">
        <w:rPr>
          <w:rFonts w:asciiTheme="minorHAnsi" w:hAnsiTheme="minorHAnsi" w:cstheme="minorHAnsi"/>
        </w:rPr>
        <w:t>fessor</w:t>
      </w:r>
      <w:r w:rsidRPr="00A149D9">
        <w:rPr>
          <w:rFonts w:asciiTheme="minorHAnsi" w:hAnsiTheme="minorHAnsi" w:cstheme="minorHAnsi"/>
        </w:rPr>
        <w:t xml:space="preserve"> Mazzoli Camilla </w:t>
      </w:r>
    </w:p>
    <w:p w14:paraId="54E05E1A" w14:textId="77777777" w:rsidR="00DD6B1B" w:rsidRPr="00A149D9" w:rsidRDefault="00DD6B1B" w:rsidP="00880052">
      <w:pPr>
        <w:rPr>
          <w:rFonts w:asciiTheme="minorHAnsi" w:hAnsiTheme="minorHAnsi" w:cstheme="minorHAnsi"/>
        </w:rPr>
      </w:pPr>
    </w:p>
    <w:p w14:paraId="2F89F849" w14:textId="77777777" w:rsidR="00880052" w:rsidRPr="00B76D0F" w:rsidRDefault="00880052" w:rsidP="00880052">
      <w:pPr>
        <w:rPr>
          <w:i/>
          <w:sz w:val="22"/>
        </w:rPr>
      </w:pPr>
    </w:p>
    <w:p w14:paraId="5B06C822" w14:textId="77777777" w:rsidR="00880052" w:rsidRPr="00B76D0F" w:rsidRDefault="00880052" w:rsidP="00880052">
      <w:pPr>
        <w:rPr>
          <w:sz w:val="22"/>
        </w:rPr>
      </w:pPr>
    </w:p>
    <w:p w14:paraId="2E38A25C" w14:textId="77777777" w:rsidR="000F2886" w:rsidRPr="00B76D0F" w:rsidRDefault="00ED4691" w:rsidP="00B75A79">
      <w:pPr>
        <w:rPr>
          <w:rFonts w:ascii="Arial" w:hAnsi="Arial" w:cs="Arial"/>
          <w:sz w:val="20"/>
        </w:rPr>
      </w:pPr>
      <w:r w:rsidRPr="00B76D0F">
        <w:t xml:space="preserve">        </w:t>
      </w:r>
      <w:r>
        <w:rPr>
          <w:rFonts w:ascii="Arial" w:hAnsi="Arial" w:cs="Arial"/>
          <w:noProof/>
          <w:sz w:val="20"/>
          <w:lang w:val="en-US" w:eastAsia="en-US"/>
        </w:rPr>
        <mc:AlternateContent>
          <mc:Choice Requires="wpi">
            <w:drawing>
              <wp:anchor distT="8549" distB="8945" distL="123086" distR="123330" simplePos="0" relativeHeight="251661312" behindDoc="0" locked="0" layoutInCell="1" allowOverlap="1" wp14:anchorId="3F9FACA9" wp14:editId="6BAF9AEB">
                <wp:simplePos x="0" y="0"/>
                <wp:positionH relativeFrom="column">
                  <wp:posOffset>3559706</wp:posOffset>
                </wp:positionH>
                <wp:positionV relativeFrom="paragraph">
                  <wp:posOffset>8284504</wp:posOffset>
                </wp:positionV>
                <wp:extent cx="3408680" cy="484505"/>
                <wp:effectExtent l="57150" t="38100" r="58420" b="48895"/>
                <wp:wrapNone/>
                <wp:docPr id="7" name="Input penna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ChangeAspect="1"/>
                        </w14:cNvContentPartPr>
                      </w14:nvContentPartPr>
                      <w14:xfrm>
                        <a:off x="0" y="0"/>
                        <a:ext cx="3408680" cy="484505"/>
                      </w14:xfrm>
                    </w14:contentPart>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04F5EAD" id="Input penna 7" o:spid="_x0000_s1026" type="#_x0000_t75" style="position:absolute;margin-left:279.1pt;margin-top:651.1pt;width:270.7pt;height:40.45pt;z-index:251661312;visibility:visible;mso-wrap-style:square;mso-width-percent:0;mso-height-percent:0;mso-wrap-distance-left:3.41906mm;mso-wrap-distance-top:.23747mm;mso-wrap-distance-right:3.42583mm;mso-wrap-distance-bottom:.24847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">
                <v:imagedata r:id="rId10" o:title=""/>
              </v:shape>
            </w:pict>
          </mc:Fallback>
        </mc:AlternateContent>
      </w:r>
      <w:r w:rsidR="000F2886">
        <w:rPr>
          <w:rFonts w:ascii="Arial" w:hAnsi="Arial" w:cs="Arial"/>
          <w:noProof/>
          <w:sz w:val="20"/>
          <w:lang w:val="en-US" w:eastAsia="en-US"/>
        </w:rPr>
        <mc:AlternateContent>
          <mc:Choice Requires="wpi">
            <w:drawing>
              <wp:anchor distT="8549" distB="8945" distL="123086" distR="123330" simplePos="0" relativeHeight="251659264" behindDoc="0" locked="0" layoutInCell="1" allowOverlap="1" wp14:anchorId="4AD72D2B" wp14:editId="3BECB7F1">
                <wp:simplePos x="0" y="0"/>
                <wp:positionH relativeFrom="column">
                  <wp:posOffset>3559706</wp:posOffset>
                </wp:positionH>
                <wp:positionV relativeFrom="paragraph">
                  <wp:posOffset>8284504</wp:posOffset>
                </wp:positionV>
                <wp:extent cx="3408680" cy="484505"/>
                <wp:effectExtent l="57150" t="38100" r="58420" b="48895"/>
                <wp:wrapNone/>
                <wp:docPr id="3" name="Input penna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3408680" cy="484505"/>
                      </w14:xfrm>
                    </w14:contentPart>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EC4154A" id="Input penna 3" o:spid="_x0000_s1026" type="#_x0000_t75" style="position:absolute;margin-left:279.1pt;margin-top:651.1pt;width:270.7pt;height:40.45pt;z-index:251659264;visibility:visible;mso-wrap-style:square;mso-width-percent:0;mso-height-percent:0;mso-wrap-distance-left:3.41906mm;mso-wrap-distance-top:.23747mm;mso-wrap-distance-right:3.42583mm;mso-wrap-distance-bottom:.24847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">
                <v:imagedata r:id="rId10" o:title=""/>
              </v:shape>
            </w:pict>
          </mc:Fallback>
        </mc:AlternateContent>
      </w:r>
      <w:r w:rsidRPr="00B76D0F">
        <w:rPr>
          <w:rFonts w:ascii="Arial" w:hAnsi="Arial" w:cs="Arial"/>
          <w:sz w:val="20"/>
        </w:rPr>
        <w:t xml:space="preserve">                                                                                    </w:t>
      </w:r>
    </w:p>
    <w:sectPr w:rsidR="000F2886" w:rsidRPr="00B76D0F">
      <w:headerReference w:type="default" r:id="rId12"/>
      <w:footerReference w:type="default" r:id="rId13"/>
      <w:pgSz w:w="11906" w:h="16838"/>
      <w:pgMar w:top="851" w:right="1134" w:bottom="567" w:left="1134" w:header="53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3C1B6" w14:textId="77777777" w:rsidR="00774323" w:rsidRDefault="00774323">
      <w:r>
        <w:separator/>
      </w:r>
    </w:p>
  </w:endnote>
  <w:endnote w:type="continuationSeparator" w:id="0">
    <w:p w14:paraId="4F1B6EA7" w14:textId="77777777" w:rsidR="00774323" w:rsidRDefault="00774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altName w:val="Californian FB"/>
    <w:charset w:val="4D"/>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B42B8" w14:textId="77777777" w:rsidR="00CD3E8B" w:rsidRDefault="006E56EA" w:rsidP="00CD3E8B">
    <w:pPr>
      <w:pStyle w:val="Footer"/>
      <w:jc w:val="center"/>
      <w:rPr>
        <w:rFonts w:ascii="Arial" w:hAnsi="Arial" w:cs="Arial"/>
        <w:sz w:val="20"/>
      </w:rPr>
    </w:pPr>
    <w:r>
      <w:rPr>
        <w:rFonts w:ascii="Arial" w:hAnsi="Arial" w:cs="Arial"/>
        <w:noProof/>
        <w:sz w:val="20"/>
        <w:lang w:val="en-US" w:eastAsia="en-US"/>
      </w:rPr>
      <mc:AlternateContent>
        <mc:Choice Requires="wps">
          <w:drawing>
            <wp:anchor distT="0" distB="0" distL="114300" distR="114300" simplePos="0" relativeHeight="251658240" behindDoc="0" locked="0" layoutInCell="1" allowOverlap="1" wp14:anchorId="3451B18E" wp14:editId="3D15552D">
              <wp:simplePos x="0" y="0"/>
              <wp:positionH relativeFrom="column">
                <wp:posOffset>-457200</wp:posOffset>
              </wp:positionH>
              <wp:positionV relativeFrom="paragraph">
                <wp:posOffset>66675</wp:posOffset>
              </wp:positionV>
              <wp:extent cx="6972300" cy="0"/>
              <wp:effectExtent l="952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0080946"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5pt" to="51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JJ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"/>
          </w:pict>
        </mc:Fallback>
      </mc:AlternateContent>
    </w:r>
  </w:p>
  <w:p w14:paraId="05AB5D65" w14:textId="77777777" w:rsidR="00043A5D" w:rsidRDefault="00B75A79" w:rsidP="00CD3E8B">
    <w:pPr>
      <w:pStyle w:val="Footer"/>
      <w:jc w:val="center"/>
      <w:rPr>
        <w:sz w:val="20"/>
      </w:rPr>
    </w:pPr>
    <w:r>
      <w:rPr>
        <w:sz w:val="20"/>
      </w:rPr>
      <w:t>Piazzale Martelli, 8 - 6</w:t>
    </w:r>
    <w:r w:rsidR="00CD3E8B">
      <w:rPr>
        <w:sz w:val="20"/>
      </w:rPr>
      <w:t>0121 Ancona – Italy</w:t>
    </w:r>
    <w:r w:rsidR="00043A5D">
      <w:rPr>
        <w:sz w:val="20"/>
      </w:rPr>
      <w:t xml:space="preserve"> </w:t>
    </w:r>
  </w:p>
  <w:p w14:paraId="71AD14D5" w14:textId="7448E5A9" w:rsidR="00B75A79" w:rsidRPr="00CD3E8B" w:rsidRDefault="00880052" w:rsidP="00CD3E8B">
    <w:pPr>
      <w:pStyle w:val="Footer"/>
      <w:jc w:val="center"/>
      <w:rPr>
        <w:rFonts w:ascii="Arial" w:hAnsi="Arial" w:cs="Arial"/>
        <w:sz w:val="20"/>
      </w:rPr>
    </w:pPr>
    <w:r>
      <w:rPr>
        <w:sz w:val="20"/>
      </w:rPr>
      <w:t>office</w:t>
    </w:r>
    <w:r w:rsidR="00CD3E8B">
      <w:rPr>
        <w:sz w:val="20"/>
      </w:rPr>
      <w:t xml:space="preserve"> +39 071</w:t>
    </w:r>
    <w:r w:rsidR="00B75A79">
      <w:rPr>
        <w:sz w:val="20"/>
      </w:rPr>
      <w:t>220</w:t>
    </w:r>
    <w:r w:rsidR="00A149D9">
      <w:rPr>
        <w:sz w:val="20"/>
      </w:rPr>
      <w:t>7000</w:t>
    </w:r>
    <w:r w:rsidR="001B6849">
      <w:rPr>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49108" w14:textId="77777777" w:rsidR="00774323" w:rsidRDefault="00774323">
      <w:r>
        <w:separator/>
      </w:r>
    </w:p>
  </w:footnote>
  <w:footnote w:type="continuationSeparator" w:id="0">
    <w:p w14:paraId="5A5C5D86" w14:textId="77777777" w:rsidR="00774323" w:rsidRDefault="007743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22CE1" w14:textId="77777777" w:rsidR="00B75A79" w:rsidRPr="00043A5D" w:rsidRDefault="00043A5D" w:rsidP="00043A5D">
    <w:pPr>
      <w:pStyle w:val="Header"/>
      <w:tabs>
        <w:tab w:val="clear" w:pos="4819"/>
        <w:tab w:val="clear" w:pos="9638"/>
        <w:tab w:val="left" w:pos="1105"/>
      </w:tabs>
      <w:jc w:val="both"/>
    </w:pPr>
    <w:r>
      <w:rPr>
        <w:noProof/>
        <w:sz w:val="20"/>
        <w:lang w:val="en-US" w:eastAsia="en-US"/>
      </w:rPr>
      <mc:AlternateContent>
        <mc:Choice Requires="wps">
          <w:drawing>
            <wp:anchor distT="0" distB="0" distL="114300" distR="114300" simplePos="0" relativeHeight="251657216" behindDoc="0" locked="0" layoutInCell="1" allowOverlap="1" wp14:anchorId="24DC209F" wp14:editId="2BDC2C2F">
              <wp:simplePos x="0" y="0"/>
              <wp:positionH relativeFrom="column">
                <wp:posOffset>1899507</wp:posOffset>
              </wp:positionH>
              <wp:positionV relativeFrom="paragraph">
                <wp:posOffset>191135</wp:posOffset>
              </wp:positionV>
              <wp:extent cx="4219575" cy="771525"/>
              <wp:effectExtent l="0" t="0" r="9525"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77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168D9" w14:textId="77777777" w:rsidR="00B75A79" w:rsidRPr="00043A5D" w:rsidRDefault="00B75A79">
                          <w:pPr>
                            <w:pStyle w:val="Header"/>
                            <w:tabs>
                              <w:tab w:val="clear" w:pos="4819"/>
                              <w:tab w:val="clear" w:pos="9638"/>
                              <w:tab w:val="left" w:pos="2147"/>
                            </w:tabs>
                            <w:jc w:val="center"/>
                            <w:rPr>
                              <w:rFonts w:ascii="Bodoni MT" w:hAnsi="Bodoni MT"/>
                              <w:smallCaps/>
                            </w:rPr>
                          </w:pPr>
                          <w:r w:rsidRPr="00043A5D">
                            <w:rPr>
                              <w:rFonts w:ascii="Bodoni MT" w:hAnsi="Bodoni MT"/>
                              <w:smallCaps/>
                            </w:rPr>
                            <w:t>Università Politecnica delle Marche</w:t>
                          </w:r>
                        </w:p>
                        <w:p w14:paraId="77D0544D" w14:textId="77777777" w:rsidR="001B6849" w:rsidRPr="00043A5D" w:rsidRDefault="001B6849" w:rsidP="00043A5D">
                          <w:pPr>
                            <w:pStyle w:val="Heading1"/>
                            <w:rPr>
                              <w:rFonts w:ascii="Bodoni MT" w:hAnsi="Bodoni MT"/>
                            </w:rPr>
                          </w:pPr>
                          <w:r w:rsidRPr="00043A5D">
                            <w:rPr>
                              <w:rFonts w:ascii="Bodoni MT" w:hAnsi="Bodoni MT"/>
                            </w:rPr>
                            <w:t>FACOLTÀ DI ECONOMIA</w:t>
                          </w:r>
                          <w:r w:rsidR="00043A5D">
                            <w:rPr>
                              <w:rFonts w:ascii="Bodoni MT" w:hAnsi="Bodoni MT"/>
                            </w:rPr>
                            <w:t xml:space="preserve"> </w:t>
                          </w:r>
                          <w:r w:rsidRPr="00043A5D">
                            <w:rPr>
                              <w:rFonts w:ascii="Bodoni MT" w:hAnsi="Bodoni MT"/>
                            </w:rPr>
                            <w:t>“GIORGIO FUÀ”</w:t>
                          </w:r>
                        </w:p>
                        <w:p w14:paraId="0E3EF766" w14:textId="77777777" w:rsidR="00043A5D" w:rsidRPr="00043A5D" w:rsidRDefault="00043A5D" w:rsidP="001B6849">
                          <w:pPr>
                            <w:jc w:val="center"/>
                            <w:rPr>
                              <w:rFonts w:ascii="Bodoni MT" w:hAnsi="Bodoni MT"/>
                            </w:rPr>
                          </w:pPr>
                          <w:r w:rsidRPr="00043A5D">
                            <w:rPr>
                              <w:rFonts w:ascii="Bodoni MT" w:hAnsi="Bodoni MT"/>
                            </w:rPr>
                            <w:t>Dipartimento di Scienze Economiche e Sociali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24DC209F" id="_x0000_t202" coordsize="21600,21600" o:spt="202" path="m,l,21600r21600,l21600,xe">
              <v:stroke joinstyle="miter"/>
              <v:path gradientshapeok="t" o:connecttype="rect"/>
            </v:shapetype>
            <v:shape id="Text Box 3" o:spid="_x0000_s1026" type="#_x0000_t202" style="position:absolute;left:0;text-align:left;margin-left:149.55pt;margin-top:15.05pt;width:332.25pt;height:6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" stroked="f">
              <v:textbox>
                <w:txbxContent>
                  <w:p w14:paraId="767168D9" w14:textId="77777777" w:rsidR="00B75A79" w:rsidRPr="00043A5D" w:rsidRDefault="00B75A79">
                    <w:pPr>
                      <w:pStyle w:val="Intestazione"/>
                      <w:tabs>
                        <w:tab w:val="clear" w:pos="4819"/>
                        <w:tab w:val="clear" w:pos="9638"/>
                        <w:tab w:val="left" w:pos="2147"/>
                      </w:tabs>
                      <w:jc w:val="center"/>
                      <w:rPr>
                        <w:rFonts w:ascii="Bodoni MT" w:hAnsi="Bodoni MT"/>
                        <w:smallCaps/>
                      </w:rPr>
                    </w:pPr>
                    <w:r w:rsidRPr="00043A5D">
                      <w:rPr>
                        <w:rFonts w:ascii="Bodoni MT" w:hAnsi="Bodoni MT"/>
                        <w:smallCaps/>
                      </w:rPr>
                      <w:t>Università Politecnica delle Marche</w:t>
                    </w:r>
                  </w:p>
                  <w:p w14:paraId="77D0544D" w14:textId="77777777" w:rsidR="001B6849" w:rsidRPr="00043A5D" w:rsidRDefault="001B6849" w:rsidP="00043A5D">
                    <w:pPr>
                      <w:pStyle w:val="Titolo1"/>
                      <w:rPr>
                        <w:rFonts w:ascii="Bodoni MT" w:hAnsi="Bodoni MT"/>
                      </w:rPr>
                    </w:pPr>
                    <w:r w:rsidRPr="00043A5D">
                      <w:rPr>
                        <w:rFonts w:ascii="Bodoni MT" w:hAnsi="Bodoni MT"/>
                      </w:rPr>
                      <w:t>FACOLTÀ DI ECONOMIA</w:t>
                    </w:r>
                    <w:r w:rsidR="00043A5D">
                      <w:rPr>
                        <w:rFonts w:ascii="Bodoni MT" w:hAnsi="Bodoni MT"/>
                      </w:rPr>
                      <w:t xml:space="preserve"> </w:t>
                    </w:r>
                    <w:r w:rsidRPr="00043A5D">
                      <w:rPr>
                        <w:rFonts w:ascii="Bodoni MT" w:hAnsi="Bodoni MT"/>
                      </w:rPr>
                      <w:t>“GIORGIO FUÀ”</w:t>
                    </w:r>
                  </w:p>
                  <w:p w14:paraId="0E3EF766" w14:textId="77777777" w:rsidR="00043A5D" w:rsidRPr="00043A5D" w:rsidRDefault="00043A5D" w:rsidP="001B6849">
                    <w:pPr>
                      <w:jc w:val="center"/>
                      <w:rPr>
                        <w:rFonts w:ascii="Bodoni MT" w:hAnsi="Bodoni MT"/>
                      </w:rPr>
                    </w:pPr>
                    <w:r w:rsidRPr="00043A5D">
                      <w:rPr>
                        <w:rFonts w:ascii="Bodoni MT" w:hAnsi="Bodoni MT"/>
                      </w:rPr>
                      <w:t>Dipartimento di Scienze Economiche e Sociali</w:t>
                    </w:r>
                  </w:p>
                </w:txbxContent>
              </v:textbox>
            </v:shape>
          </w:pict>
        </mc:Fallback>
      </mc:AlternateContent>
    </w:r>
    <w:r w:rsidR="00B75A79">
      <w:t xml:space="preserve">  </w:t>
    </w:r>
    <w:r>
      <w:t xml:space="preserve">      </w:t>
    </w:r>
    <w:r w:rsidR="004B182B">
      <w:rPr>
        <w:noProof/>
      </w:rPr>
      <w:object w:dxaOrig="2250" w:dyaOrig="2250" w14:anchorId="3897D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0pt;height:90pt;mso-width-percent:0;mso-height-percent:0;mso-width-percent:0;mso-height-percent:0">
          <v:imagedata r:id="rId1" o:title=""/>
        </v:shape>
        <o:OLEObject Type="Embed" ProgID="MSPhotoEd.3" ShapeID="_x0000_i1025" DrawAspect="Content" ObjectID="_1719407039" r:id="rId2"/>
      </w:obje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C0E59"/>
    <w:multiLevelType w:val="hybridMultilevel"/>
    <w:tmpl w:val="61FC6F2E"/>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15:restartNumberingAfterBreak="0">
    <w:nsid w:val="68595E41"/>
    <w:multiLevelType w:val="hybridMultilevel"/>
    <w:tmpl w:val="4C70D744"/>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E67"/>
    <w:rsid w:val="000221FE"/>
    <w:rsid w:val="00043A5D"/>
    <w:rsid w:val="00050C0B"/>
    <w:rsid w:val="000B1E15"/>
    <w:rsid w:val="000D72E4"/>
    <w:rsid w:val="000F2886"/>
    <w:rsid w:val="0015016A"/>
    <w:rsid w:val="0015117F"/>
    <w:rsid w:val="00180170"/>
    <w:rsid w:val="001A070C"/>
    <w:rsid w:val="001A1D8A"/>
    <w:rsid w:val="001A2F01"/>
    <w:rsid w:val="001A4372"/>
    <w:rsid w:val="001B61BE"/>
    <w:rsid w:val="001B6849"/>
    <w:rsid w:val="00327958"/>
    <w:rsid w:val="00337304"/>
    <w:rsid w:val="00355FDF"/>
    <w:rsid w:val="00394E4A"/>
    <w:rsid w:val="003D7592"/>
    <w:rsid w:val="00413FCE"/>
    <w:rsid w:val="00445887"/>
    <w:rsid w:val="004B182B"/>
    <w:rsid w:val="0051540D"/>
    <w:rsid w:val="005603D1"/>
    <w:rsid w:val="006022D6"/>
    <w:rsid w:val="006222F6"/>
    <w:rsid w:val="006472AA"/>
    <w:rsid w:val="006B5E67"/>
    <w:rsid w:val="006E56EA"/>
    <w:rsid w:val="007005A3"/>
    <w:rsid w:val="00751536"/>
    <w:rsid w:val="00754169"/>
    <w:rsid w:val="00764B09"/>
    <w:rsid w:val="007725C2"/>
    <w:rsid w:val="00774323"/>
    <w:rsid w:val="007E09F4"/>
    <w:rsid w:val="008109A4"/>
    <w:rsid w:val="00880052"/>
    <w:rsid w:val="008C4F25"/>
    <w:rsid w:val="008E641B"/>
    <w:rsid w:val="0096564E"/>
    <w:rsid w:val="00A02781"/>
    <w:rsid w:val="00A149D9"/>
    <w:rsid w:val="00B60EA3"/>
    <w:rsid w:val="00B75A79"/>
    <w:rsid w:val="00B76D0F"/>
    <w:rsid w:val="00BE38A3"/>
    <w:rsid w:val="00C2253C"/>
    <w:rsid w:val="00C574E0"/>
    <w:rsid w:val="00CD3E8B"/>
    <w:rsid w:val="00D63AAC"/>
    <w:rsid w:val="00D678F1"/>
    <w:rsid w:val="00D80DDE"/>
    <w:rsid w:val="00DD6B1B"/>
    <w:rsid w:val="00DE1DD1"/>
    <w:rsid w:val="00EC0811"/>
    <w:rsid w:val="00ED4691"/>
    <w:rsid w:val="00EF4ACC"/>
    <w:rsid w:val="00F102BF"/>
    <w:rsid w:val="00F350FD"/>
    <w:rsid w:val="00F86692"/>
    <w:rsid w:val="00FF27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278D4F"/>
  <w15:docId w15:val="{F6D6D9D1-9D15-4EEA-9E98-5290C3AC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BodyText">
    <w:name w:val="Body Text"/>
    <w:basedOn w:val="Normal"/>
    <w:rPr>
      <w:b/>
      <w:sz w:val="32"/>
      <w:szCs w:val="20"/>
    </w:rPr>
  </w:style>
  <w:style w:type="paragraph" w:customStyle="1" w:styleId="TxBrp3">
    <w:name w:val="TxBr_p3"/>
    <w:basedOn w:val="Normal"/>
    <w:pPr>
      <w:widowControl w:val="0"/>
      <w:tabs>
        <w:tab w:val="left" w:pos="204"/>
      </w:tabs>
      <w:autoSpaceDE w:val="0"/>
      <w:autoSpaceDN w:val="0"/>
      <w:adjustRightInd w:val="0"/>
      <w:spacing w:line="277" w:lineRule="atLeast"/>
      <w:jc w:val="both"/>
    </w:pPr>
    <w:rPr>
      <w:lang w:val="en-US"/>
    </w:rPr>
  </w:style>
  <w:style w:type="paragraph" w:styleId="FootnoteText">
    <w:name w:val="footnote text"/>
    <w:basedOn w:val="Normal"/>
    <w:semiHidden/>
    <w:rsid w:val="001A1D8A"/>
    <w:rPr>
      <w:sz w:val="20"/>
      <w:szCs w:val="20"/>
    </w:rPr>
  </w:style>
  <w:style w:type="character" w:styleId="FootnoteReference">
    <w:name w:val="footnote reference"/>
    <w:basedOn w:val="DefaultParagraphFont"/>
    <w:semiHidden/>
    <w:rsid w:val="001A1D8A"/>
    <w:rPr>
      <w:vertAlign w:val="superscript"/>
    </w:rPr>
  </w:style>
  <w:style w:type="paragraph" w:styleId="BalloonText">
    <w:name w:val="Balloon Text"/>
    <w:basedOn w:val="Normal"/>
    <w:link w:val="BalloonTextChar"/>
    <w:rsid w:val="00ED4691"/>
    <w:rPr>
      <w:rFonts w:ascii="Tahoma" w:hAnsi="Tahoma" w:cs="Tahoma"/>
      <w:sz w:val="16"/>
      <w:szCs w:val="16"/>
    </w:rPr>
  </w:style>
  <w:style w:type="character" w:customStyle="1" w:styleId="BalloonTextChar">
    <w:name w:val="Balloon Text Char"/>
    <w:basedOn w:val="DefaultParagraphFont"/>
    <w:link w:val="BalloonText"/>
    <w:rsid w:val="00ED4691"/>
    <w:rPr>
      <w:rFonts w:ascii="Tahoma" w:hAnsi="Tahoma" w:cs="Tahoma"/>
      <w:sz w:val="16"/>
      <w:szCs w:val="16"/>
    </w:rPr>
  </w:style>
  <w:style w:type="paragraph" w:styleId="NormalWeb">
    <w:name w:val="Normal (Web)"/>
    <w:basedOn w:val="Normal"/>
    <w:uiPriority w:val="99"/>
    <w:unhideWhenUsed/>
    <w:rsid w:val="0015117F"/>
    <w:pPr>
      <w:spacing w:before="100" w:beforeAutospacing="1" w:after="100" w:afterAutospacing="1"/>
    </w:pPr>
  </w:style>
  <w:style w:type="character" w:styleId="Hyperlink">
    <w:name w:val="Hyperlink"/>
    <w:basedOn w:val="DefaultParagraphFont"/>
    <w:unhideWhenUsed/>
    <w:rsid w:val="00EC0811"/>
    <w:rPr>
      <w:color w:val="0000FF" w:themeColor="hyperlink"/>
      <w:u w:val="single"/>
    </w:rPr>
  </w:style>
  <w:style w:type="character" w:customStyle="1" w:styleId="UnresolvedMention">
    <w:name w:val="Unresolved Mention"/>
    <w:basedOn w:val="DefaultParagraphFont"/>
    <w:uiPriority w:val="99"/>
    <w:semiHidden/>
    <w:unhideWhenUsed/>
    <w:rsid w:val="00EC0811"/>
    <w:rPr>
      <w:color w:val="605E5C"/>
      <w:shd w:val="clear" w:color="auto" w:fill="E1DFDD"/>
    </w:rPr>
  </w:style>
  <w:style w:type="paragraph" w:customStyle="1" w:styleId="paragraph">
    <w:name w:val="paragraph"/>
    <w:basedOn w:val="Normal"/>
    <w:rsid w:val="00DD6B1B"/>
    <w:pPr>
      <w:spacing w:before="100" w:beforeAutospacing="1" w:after="100" w:afterAutospacing="1"/>
    </w:pPr>
  </w:style>
  <w:style w:type="character" w:customStyle="1" w:styleId="normaltextrun">
    <w:name w:val="normaltextrun"/>
    <w:basedOn w:val="DefaultParagraphFont"/>
    <w:rsid w:val="00DD6B1B"/>
  </w:style>
  <w:style w:type="character" w:customStyle="1" w:styleId="eop">
    <w:name w:val="eop"/>
    <w:basedOn w:val="DefaultParagraphFont"/>
    <w:rsid w:val="00DD6B1B"/>
  </w:style>
  <w:style w:type="character" w:customStyle="1" w:styleId="tabchar">
    <w:name w:val="tabchar"/>
    <w:basedOn w:val="DefaultParagraphFont"/>
    <w:rsid w:val="00DD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40495">
      <w:bodyDiv w:val="1"/>
      <w:marLeft w:val="0"/>
      <w:marRight w:val="0"/>
      <w:marTop w:val="0"/>
      <w:marBottom w:val="0"/>
      <w:divBdr>
        <w:top w:val="none" w:sz="0" w:space="0" w:color="auto"/>
        <w:left w:val="none" w:sz="0" w:space="0" w:color="auto"/>
        <w:bottom w:val="none" w:sz="0" w:space="0" w:color="auto"/>
        <w:right w:val="none" w:sz="0" w:space="0" w:color="auto"/>
      </w:divBdr>
    </w:div>
    <w:div w:id="194004407">
      <w:bodyDiv w:val="1"/>
      <w:marLeft w:val="0"/>
      <w:marRight w:val="0"/>
      <w:marTop w:val="0"/>
      <w:marBottom w:val="0"/>
      <w:divBdr>
        <w:top w:val="none" w:sz="0" w:space="0" w:color="auto"/>
        <w:left w:val="none" w:sz="0" w:space="0" w:color="auto"/>
        <w:bottom w:val="none" w:sz="0" w:space="0" w:color="auto"/>
        <w:right w:val="none" w:sz="0" w:space="0" w:color="auto"/>
      </w:divBdr>
    </w:div>
    <w:div w:id="446314809">
      <w:bodyDiv w:val="1"/>
      <w:marLeft w:val="0"/>
      <w:marRight w:val="0"/>
      <w:marTop w:val="0"/>
      <w:marBottom w:val="0"/>
      <w:divBdr>
        <w:top w:val="none" w:sz="0" w:space="0" w:color="auto"/>
        <w:left w:val="none" w:sz="0" w:space="0" w:color="auto"/>
        <w:bottom w:val="none" w:sz="0" w:space="0" w:color="auto"/>
        <w:right w:val="none" w:sz="0" w:space="0" w:color="auto"/>
      </w:divBdr>
    </w:div>
    <w:div w:id="557591777">
      <w:bodyDiv w:val="1"/>
      <w:marLeft w:val="0"/>
      <w:marRight w:val="0"/>
      <w:marTop w:val="0"/>
      <w:marBottom w:val="0"/>
      <w:divBdr>
        <w:top w:val="none" w:sz="0" w:space="0" w:color="auto"/>
        <w:left w:val="none" w:sz="0" w:space="0" w:color="auto"/>
        <w:bottom w:val="none" w:sz="0" w:space="0" w:color="auto"/>
        <w:right w:val="none" w:sz="0" w:space="0" w:color="auto"/>
      </w:divBdr>
    </w:div>
    <w:div w:id="805663031">
      <w:bodyDiv w:val="1"/>
      <w:marLeft w:val="0"/>
      <w:marRight w:val="0"/>
      <w:marTop w:val="0"/>
      <w:marBottom w:val="0"/>
      <w:divBdr>
        <w:top w:val="none" w:sz="0" w:space="0" w:color="auto"/>
        <w:left w:val="none" w:sz="0" w:space="0" w:color="auto"/>
        <w:bottom w:val="none" w:sz="0" w:space="0" w:color="auto"/>
        <w:right w:val="none" w:sz="0" w:space="0" w:color="auto"/>
      </w:divBdr>
      <w:divsChild>
        <w:div w:id="1048337672">
          <w:marLeft w:val="0"/>
          <w:marRight w:val="0"/>
          <w:marTop w:val="0"/>
          <w:marBottom w:val="0"/>
          <w:divBdr>
            <w:top w:val="none" w:sz="0" w:space="0" w:color="auto"/>
            <w:left w:val="none" w:sz="0" w:space="0" w:color="auto"/>
            <w:bottom w:val="none" w:sz="0" w:space="0" w:color="auto"/>
            <w:right w:val="none" w:sz="0" w:space="0" w:color="auto"/>
          </w:divBdr>
        </w:div>
        <w:div w:id="561447225">
          <w:marLeft w:val="0"/>
          <w:marRight w:val="0"/>
          <w:marTop w:val="0"/>
          <w:marBottom w:val="0"/>
          <w:divBdr>
            <w:top w:val="none" w:sz="0" w:space="0" w:color="auto"/>
            <w:left w:val="none" w:sz="0" w:space="0" w:color="auto"/>
            <w:bottom w:val="none" w:sz="0" w:space="0" w:color="auto"/>
            <w:right w:val="none" w:sz="0" w:space="0" w:color="auto"/>
          </w:divBdr>
        </w:div>
        <w:div w:id="1735666614">
          <w:marLeft w:val="0"/>
          <w:marRight w:val="0"/>
          <w:marTop w:val="0"/>
          <w:marBottom w:val="0"/>
          <w:divBdr>
            <w:top w:val="none" w:sz="0" w:space="0" w:color="auto"/>
            <w:left w:val="none" w:sz="0" w:space="0" w:color="auto"/>
            <w:bottom w:val="none" w:sz="0" w:space="0" w:color="auto"/>
            <w:right w:val="none" w:sz="0" w:space="0" w:color="auto"/>
          </w:divBdr>
        </w:div>
        <w:div w:id="1849326610">
          <w:marLeft w:val="0"/>
          <w:marRight w:val="0"/>
          <w:marTop w:val="0"/>
          <w:marBottom w:val="0"/>
          <w:divBdr>
            <w:top w:val="none" w:sz="0" w:space="0" w:color="auto"/>
            <w:left w:val="none" w:sz="0" w:space="0" w:color="auto"/>
            <w:bottom w:val="none" w:sz="0" w:space="0" w:color="auto"/>
            <w:right w:val="none" w:sz="0" w:space="0" w:color="auto"/>
          </w:divBdr>
        </w:div>
        <w:div w:id="1745755050">
          <w:marLeft w:val="0"/>
          <w:marRight w:val="0"/>
          <w:marTop w:val="0"/>
          <w:marBottom w:val="0"/>
          <w:divBdr>
            <w:top w:val="none" w:sz="0" w:space="0" w:color="auto"/>
            <w:left w:val="none" w:sz="0" w:space="0" w:color="auto"/>
            <w:bottom w:val="none" w:sz="0" w:space="0" w:color="auto"/>
            <w:right w:val="none" w:sz="0" w:space="0" w:color="auto"/>
          </w:divBdr>
        </w:div>
        <w:div w:id="1245919102">
          <w:marLeft w:val="0"/>
          <w:marRight w:val="0"/>
          <w:marTop w:val="0"/>
          <w:marBottom w:val="0"/>
          <w:divBdr>
            <w:top w:val="none" w:sz="0" w:space="0" w:color="auto"/>
            <w:left w:val="none" w:sz="0" w:space="0" w:color="auto"/>
            <w:bottom w:val="none" w:sz="0" w:space="0" w:color="auto"/>
            <w:right w:val="none" w:sz="0" w:space="0" w:color="auto"/>
          </w:divBdr>
        </w:div>
        <w:div w:id="2063747367">
          <w:marLeft w:val="0"/>
          <w:marRight w:val="0"/>
          <w:marTop w:val="0"/>
          <w:marBottom w:val="0"/>
          <w:divBdr>
            <w:top w:val="none" w:sz="0" w:space="0" w:color="auto"/>
            <w:left w:val="none" w:sz="0" w:space="0" w:color="auto"/>
            <w:bottom w:val="none" w:sz="0" w:space="0" w:color="auto"/>
            <w:right w:val="none" w:sz="0" w:space="0" w:color="auto"/>
          </w:divBdr>
        </w:div>
        <w:div w:id="2039548096">
          <w:marLeft w:val="0"/>
          <w:marRight w:val="0"/>
          <w:marTop w:val="0"/>
          <w:marBottom w:val="0"/>
          <w:divBdr>
            <w:top w:val="none" w:sz="0" w:space="0" w:color="auto"/>
            <w:left w:val="none" w:sz="0" w:space="0" w:color="auto"/>
            <w:bottom w:val="none" w:sz="0" w:space="0" w:color="auto"/>
            <w:right w:val="none" w:sz="0" w:space="0" w:color="auto"/>
          </w:divBdr>
        </w:div>
      </w:divsChild>
    </w:div>
    <w:div w:id="936445781">
      <w:bodyDiv w:val="1"/>
      <w:marLeft w:val="0"/>
      <w:marRight w:val="0"/>
      <w:marTop w:val="0"/>
      <w:marBottom w:val="0"/>
      <w:divBdr>
        <w:top w:val="none" w:sz="0" w:space="0" w:color="auto"/>
        <w:left w:val="none" w:sz="0" w:space="0" w:color="auto"/>
        <w:bottom w:val="none" w:sz="0" w:space="0" w:color="auto"/>
        <w:right w:val="none" w:sz="0" w:space="0" w:color="auto"/>
      </w:divBdr>
    </w:div>
    <w:div w:id="1760710418">
      <w:bodyDiv w:val="1"/>
      <w:marLeft w:val="0"/>
      <w:marRight w:val="0"/>
      <w:marTop w:val="0"/>
      <w:marBottom w:val="0"/>
      <w:divBdr>
        <w:top w:val="none" w:sz="0" w:space="0" w:color="auto"/>
        <w:left w:val="none" w:sz="0" w:space="0" w:color="auto"/>
        <w:bottom w:val="none" w:sz="0" w:space="0" w:color="auto"/>
        <w:right w:val="none" w:sz="0" w:space="0" w:color="auto"/>
      </w:divBdr>
    </w:div>
    <w:div w:id="184119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imona%20Ballarini\Dati%20applicazioni\Microsoft\Modelli\Carta%20intestata2003.dot" TargetMode="Externa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traceFormat>
        <inkml:channelProperties>
          <inkml:channelProperty channel="X" name="resolution" value="326.19775" units="1/cm"/>
          <inkml:channelProperty channel="Y" name="resolution" value="434.78262" units="1/cm"/>
          <inkml:channelProperty channel="F" name="resolution" value="0" units="1/dev"/>
        </inkml:channelProperties>
      </inkml:inkSource>
      <inkml:timestamp xml:id="ts0" timeString="2014-02-21T18:24:57.095"/>
    </inkml:context>
    <inkml:brush xml:id="br0">
      <inkml:brushProperty name="width" value="0.08333" units="cm"/>
      <inkml:brushProperty name="height" value="0.08333" units="cm"/>
      <inkml:brushProperty name="color" value="#3165BB"/>
    </inkml:brush>
  </inkml:definitions>
  <inkml:trace contextRef="#ctx0" brushRef="#br0">875 282 51,'0'0'25,"5"-8"0,-5 8-25,4-3 0,-4 3 1,3-2-2,-1 0 1,1 0 1,0 0 0,-3 2-2,0 0 1,0 0-1,3-2 0,-3 2 1,0 0 0,0 4 0,-3 0 1,0 3-2,-2 2 1,-2 1 0,-3 1 1,1 2-1,-3 2 1,-2-2-2,-4 0 0,-1-1 1,-4 5 0,-3-6 0,-3-5 0,-2-3 0,-1-3 0,-3-3 0,1 1 1,0-2-1,-1-3 0,1 1 0,-1-2 1,9-3-2,3-2 1,4 2-1,4 3 1,4 2 0,2 0 0,6 1 0,3 5 0,12 0 0,5 0 0,9 0 0,11-2 1,9 0-2,5 0 1,4-5 1,2-1 0,-2-3-2,-3-2 0,-6-3 1,-4 0 1,-2-4-2,-8-3 1,-9 1 0,-2-2 0,-10-3 0,-3-2 1,-5 5-2,-6 3 0,-2 2 2,-4 6 0,-5 2-1,0 5 0,-1 3-1,-2 6 1,0 10 0,-3 4 0,-1 6-1,-1 5 1,-1 3 0,-6 3 0,-3 7 1,1 8 0,-1 20 0,1 0 1,-1 2-4,1 4 0,-1 11 2,0 0 0,1-1 0,-7-10 0,4-4 0,-3 0 0,-3-7 0,2-2 1,1-10-2,0-7 1,2-4 0,1-8 0,2-7-1,4-12 1,1-5 0,2-7 1,8-6 0,3-5 1,5-5-2,6-10 0,3-3-2,9-5 1,2-2 1,9-1 0,12 1 0,5-5 1,9 2-1,6 1 0,-1 0 0,1-5 0,-3 4-1,-1 8 1,-2 0 1,0 8 1,-5 5-4,-4 6 1,-9 5 2,-2 8 1,-6 9-2,-5 6 0,-10 6-2,-5 6 1,-5-3 0,-4 4 1,-3-1 0,4-4 1,2-5-1,3-4 0,3-7 0,6-1 0,5-4-1,7-1 1,5-6 1,5-5 0,4-4-2,-1-4 0,1-1 3,-1-1 0,4-2-4,-6 3 0,0-1 2,-6 2 1,-1 6-1,-2 3 0,-3 1 1,-2 5 1,-3 5-4,-7-1 1,-2 5 1,-3 8 0,0 0 0,3-1 0,0-1 0,5-1 1,4 1-2,5-2 1,0-7 0,6-4 0,3-2-1,0-2 1,-3-6 2,0-3 0,0-2-3,-3-3 1,-3-6-1,-5 0 0,-4-6 2,-5 2 1,-3 5-2,-6 4 0,-2 4-2,-7 6 0,-5 7 2,-3 5 1,0 3-1,0 3 0,-2 4 0,4 2 0,4 5 1,0 2 1,6-3-4,5-1 1,6 1 1,6-4 0,5-5 0,9-5 0,3-5 0,3-4 0,6-5 0,2-3 0,6-5 0,0-4 0,4-5-2,-2-2 1,-2-2 2,-2 5 1,-7 1-2,-2 3 0,-6 6-1,-5 4 1,-4 5 0,-3 6 1,-3 9-1,-1 8 0,-5 5 1,-2 2 1,0-1-4,0 4 1,-2-10 1,2-2 0,2-2 0,1-4 0,3-3 0,2-4 0,4-6-1,8-2 0,0-7 4,3-3 0,3-7-3,3-1 0,3-9-2,-4 6 0,-2 3 2,-3 3 0,-6 6 2,-3 2 1,-2 4-6,-4 5 1,-2 9 2,-9 4 0,-2 2-1,-7 8 1,-2 5 0,0-3 1,-1 1-1,9-4 0,0 1 0,6-6 0,6 2 0,6-6 0,5-7-1,9-6 1,5-3 0,7-3 1,2-7-1,6-4 0,-6 0 0,6-11 0,-3 1 0,-3 4 0,-3 1-1,-5 2 1,-9 5 0,-6 4 1,-2 2-1,-7 3 0,-2 2 3,-6 4 0,-3 2-7,-6 0 1,-2 4 3,-6 2 1,-4 9-2,-2 0 1,6 5 0,0 8 0,3-3 0,2 1 0,4 0 0,5-4 1,3-5 1,11 0 0,9-4-5,12-9 1,5 0 2,4-6 0,1-4 0,2-3 1,-7-1-2,-6-9 1,4-1 0,-3-13 0,-4 3 0,-8 1 1,-5 0-1,-7 5 0,-8 5-1,-8 4 1,1 5 2,-1 1 1,-3 9-6,-1 11 1,1 10 2,-1 3 1,1 8-1,2 1 0,6-4 2,3 4 0,6-7-5,2-5 1,1-8 2,5-2 1,7-5 1,5-6 0,5-4-3,6-11 1,0-6-2,1-7 0,2-7 2,-2 5 0,-4 4 0,-5 7 1,-6 3-2,-6 10 1,-6 12 0,-2 7 1,0 5 1,-1 6 0,-2 1-5,-6 3 1,-3 0 2,-3-4 0,1-3 0,-4-4 0,-3-4 0,1-7 0,2-4 0,4-2 1,2-2-2,6-4 1,2-3 0,4 3 1,2-5-2,1 1 1,5 2-1,6-1 1,9-4 3,2-4 1,0-3-7,1 3 0,-3-2 3,-4 2 1,-5 2-2,-6 4 1,-5 2 0,-4 2 0,-10 3-1,-10 13 0,1 6 2,-7 2 1,-2 5-3,6 1 1,5 3 3,7-6 0,4-7-4,7 2 1,8-3 0,6-3 0,6-3-3,2-6 1,-2-2 2,-9-2 0,3-1 0,3-1 0,3-2-1,-4 1 1,1 3 0,-6 2 0,0 6 3,-2 5 0,-4-3-6,-3 5 1,4-1 2,-1 1 0,3-5 0,3-2 0,6-4 0,6-6 0,-4-9 2,-5-4 1,-2-6-3,-7-12 0,-5 0 0,-9 7 0,-6 7 0,-9 5 1,-2 9-1,-6 9 0,-6 20-3,-11 8 0,6 0 3,2-5 1,15-1-2,5-7 1</inkml:trace>
  <inkml:trace contextRef="#ctx0" brushRef="#br0" timeOffset="1">4817 743 51,'-9'6'25,"12"-12"0,0 34-26,-3-30 1,0 0 0,0 0 1,-3 2 1,3 2-2,-3-2 0,1 2 0,-2-4 0,4 2-2,0 0 1,0-2 1,0 2 1,0 0 0,0 0 0,0 0-1,0 0 0,4 0 0,1-3 0,1-1-2,2 0 1,4-3 3,-3-4 0,-1-2-4,4-2 0,2-2 4,3-2 0,4-5-3,4-2 1,4-4 0,3-2 0,-1-3 0,1 3 0,-1 2-2,-2 4 1,-1 0 1,-2 2 0,-3 5 2,0 4 0,0 2-3,-3 3 1,-2 4 0,-4 3 1,-3 6-1,1 3 0,-3 6-1,-4 6 1,-2 9 0,-3 8 0,-3 2 0,-2 1 1,-7 1-2,3 2 1,1 4 0,-4-2 1,0 2-2,-2 7 1,0-13 0,3 2 1,-1-6-2,0-8 1,4-3-2,2-2 1,4-7 2,-1-9 1,3-1-2,5-10 1,1-6-1,5-6 0,4-13-1,-1-2 1,6-5-1,3-4 1,3 0 0,8-4 1,1 4-3,-1 2 1,4 0 2,-4-1 1,-2 7-4,-3 3 1,-4 4 2,-2 7 1,-3 2-2,-2 6 1,-7 4-1,0 7 1,-5 13-4,-3 7 1,-3 6 2,-3 3 0,-3 8 2,-2 4 0,-1 2-2,-2 1 0,-1 0-2,3 2 1,1-5 3,-1-9 0,4-4-3,-1-8 1,3-3-2,0-5 0,3-3 4,0-5 0,3-6-3,6-7 1,-1-8-2,6-8 1,4-8 1,2-3 0,6-1 0,2-6 1,10 2 0,-6-2 0,-1 6-1,1-3 1,-4 7 0,-2 5 0,0 5-4,-3 3 0,-3 7 5,-3 5 0,-3 5-2,-5 10 0,-6 15 0,-3 7 1,-9 10-1,-5 5 0,-3 7-1,-4 1 1,2 2-1,-2-2 1,4-12 0,3-5 1,5-9-1,9-1 0,9-5-1,8-5 1,6-4 0,6-5 0,3-6 0,-1-6 0,3-9 0,1-1 1,-4-5-2,-2 2 1,-9-3-2,14 22 1</inkml:trace>
  <inkml:trace contextRef="#ctx0" brushRef="#br0" timeOffset="2">6392 980 50,'0'0'25,"-3"-9"2,3 9-26,0 5-1,0-1 1,0 4-2,3-1 1</inkml:trace>
  <inkml:trace contextRef="#ctx0" brushRef="#br0" timeOffset="3">7302 721 51,'0'0'25,"-32"2"1,32-2-26,-3 0 1,1 0 1,-2 0-2,2 0 0,-1 0-1,3-2 1,0-2 0,5-3 0,7 1-1,8-3 0,9 1 0,11-5 1,9 0 1,5-2 0,1 0-2,0-7 0,-4 3 2,-2-7 0,-6 2-1,0-4 1,-6-2-2,-8 5 1,-6-4 1,-9 1 0,-3-2-2,-11 2 1,-8 10 0,-7-2 1,-4 5-1,-10 4 0,-9 4 0,-4 5 0,-10 2 0,-3 7 0,-2 8 0,-3 13 0,0 13-1,-3 12 1,2 3 1,6 2 0,10 11-2,10 3 0,15-2 1,15-3 0,13-13 0,18-15 0,11-9 0,9-8 0,12-12 0,11-14 1,2-18-1,3-14 1,2-7-2,-2-5 0,1-1 1,-10-5 1,-7-2-2,-9-9 1,-9 3 0,-12 8 0,-5 9 0,-5 4 1,-7 11-1,-2 7 0,-3 6-1,-6 6 1,-4 6 0,-4 14 0,-6 13 0,-9 20 1,-9 18-2,-5 0 1,0 10 0,-1 7 0,4 0 0,5-7 0,9-15 0,6-9 0,5-12 0,6-8 0,6-11-1,6-8 1,5-7 1,12-9 0,6-6-2,5-16 1,3 0 0,-3-4 0,0 2-1,-5 6 1,-6 8 0,-9 1 0,-6 12 0,-4 10 0,-10 9 0,-3 15 1,-3 6-1,3 1 0,6-5 0,6-5 1,9-5-2,7-3 0,4-10 1,12-5 1,-1-6-1,3-16 1,0-6-3,-3-3 1,-5-4 2,-3 3 0,-9 2-1,-6 4 0,-5 5 0,-9 10 0,-9 9 0,-11 9 0,-8 13-1,-4 12 1,3 2 0,6 6 0,6-9 0,11-2 1,12-9-1,14-3 0,14-15 0,6-8 1,13-15-1,1-18 0,9-6-1,3-7 1,-6-1 1,-5-14 0,-9-8-2,-6 0 1,-9 5-1,-8 11 1,-9 11 0,-10 6 0,-10 10 0,-9 13 0,-8 8 0,-11 11 0,-6 20 0,-6 24 0,0 19 0,6 2 1,6 4-1,11 7 0,14-10-1,14-14 1,13-15-1,10-9 1,12-15 0,9-15 1,6-17-1,5-11 0,-3-6 0,1-12 0,2-8-1,-2-10 1,-9-9 0,-9 6 1,-12 9 0,-7 8 0,-10 10-2,-11 12 0,-6 8 0,-8 12 1,-9 8 0,-6 15 1,-5 24-1,-6 18 0,0 17 1,5 1 0,7 9-2,10-5 0,13-11 2,10-13 0,9-7-2,9-14 1,-2-8-1,7-9 1,9-6 0,7-7 0,-4-1 0,-6-1 1,-5 4-1,-6 5 0,-3 2-1,-3-1 0,0-12 1,3-4 1,-3-6-4,1-7 1,2-3 5,9-23 0,-6-24-3,-6 15 0,-3 9-1,-2 28 0,-6-6 2,-4 1 1,-4 1-3,-2 13 0,-1 4 1,-4 12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traceFormat>
        <inkml:channelProperties>
          <inkml:channelProperty channel="X" name="resolution" value="326.19775" units="1/cm"/>
          <inkml:channelProperty channel="Y" name="resolution" value="434.78262" units="1/cm"/>
          <inkml:channelProperty channel="F" name="resolution" value="0" units="1/dev"/>
        </inkml:channelProperties>
      </inkml:inkSource>
      <inkml:timestamp xml:id="ts0" timeString="2014-02-21T18:24:57.095"/>
    </inkml:context>
    <inkml:brush xml:id="br0">
      <inkml:brushProperty name="width" value="0.08333" units="cm"/>
      <inkml:brushProperty name="height" value="0.08333" units="cm"/>
      <inkml:brushProperty name="color" value="#3165BB"/>
    </inkml:brush>
  </inkml:definitions>
  <inkml:trace contextRef="#ctx0" brushRef="#br0">875 282 51,'0'0'25,"5"-8"0,-5 8-25,4-3 0,-4 3 1,3-2-2,-1 0 1,1 0 1,0 0 0,-3 2-2,0 0 1,0 0-1,3-2 0,-3 2 1,0 0 0,0 4 0,-3 0 1,0 3-2,-2 2 1,-2 1 0,-3 1 1,1 2-1,-3 2 1,-2-2-2,-4 0 0,-1-1 1,-4 5 0,-3-6 0,-3-5 0,-2-3 0,-1-3 0,-3-3 0,1 1 1,0-2-1,-1-3 0,1 1 0,-1-2 1,9-3-2,3-2 1,4 2-1,4 3 1,4 2 0,2 0 0,6 1 0,3 5 0,12 0 0,5 0 0,9 0 0,11-2 1,9 0-2,5 0 1,4-5 1,2-1 0,-2-3-2,-3-2 0,-6-3 1,-4 0 1,-2-4-2,-8-3 1,-9 1 0,-2-2 0,-10-3 0,-3-2 1,-5 5-2,-6 3 0,-2 2 2,-4 6 0,-5 2-1,0 5 0,-1 3-1,-2 6 1,0 10 0,-3 4 0,-1 6-1,-1 5 1,-1 3 0,-6 3 0,-3 7 1,1 8 0,-1 20 0,1 0 1,-1 2-4,1 4 0,-1 11 2,0 0 0,1-1 0,-7-10 0,4-4 0,-3 0 0,-3-7 0,2-2 1,1-10-2,0-7 1,2-4 0,1-8 0,2-7-1,4-12 1,1-5 0,2-7 1,8-6 0,3-5 1,5-5-2,6-10 0,3-3-2,9-5 1,2-2 1,9-1 0,12 1 0,5-5 1,9 2-1,6 1 0,-1 0 0,1-5 0,-3 4-1,-1 8 1,-2 0 1,0 8 1,-5 5-4,-4 6 1,-9 5 2,-2 8 1,-6 9-2,-5 6 0,-10 6-2,-5 6 1,-5-3 0,-4 4 1,-3-1 0,4-4 1,2-5-1,3-4 0,3-7 0,6-1 0,5-4-1,7-1 1,5-6 1,5-5 0,4-4-2,-1-4 0,1-1 3,-1-1 0,4-2-4,-6 3 0,0-1 2,-6 2 1,-1 6-1,-2 3 0,-3 1 1,-2 5 1,-3 5-4,-7-1 1,-2 5 1,-3 8 0,0 0 0,3-1 0,0-1 0,5-1 1,4 1-2,5-2 1,0-7 0,6-4 0,3-2-1,0-2 1,-3-6 2,0-3 0,0-2-3,-3-3 1,-3-6-1,-5 0 0,-4-6 2,-5 2 1,-3 5-2,-6 4 0,-2 4-2,-7 6 0,-5 7 2,-3 5 1,0 3-1,0 3 0,-2 4 0,4 2 0,4 5 1,0 2 1,6-3-4,5-1 1,6 1 1,6-4 0,5-5 0,9-5 0,3-5 0,3-4 0,6-5 0,2-3 0,6-5 0,0-4 0,4-5-2,-2-2 1,-2-2 2,-2 5 1,-7 1-2,-2 3 0,-6 6-1,-5 4 1,-4 5 0,-3 6 1,-3 9-1,-1 8 0,-5 5 1,-2 2 1,0-1-4,0 4 1,-2-10 1,2-2 0,2-2 0,1-4 0,3-3 0,2-4 0,4-6-1,8-2 0,0-7 4,3-3 0,3-7-3,3-1 0,3-9-2,-4 6 0,-2 3 2,-3 3 0,-6 6 2,-3 2 1,-2 4-6,-4 5 1,-2 9 2,-9 4 0,-2 2-1,-7 8 1,-2 5 0,0-3 1,-1 1-1,9-4 0,0 1 0,6-6 0,6 2 0,6-6 0,5-7-1,9-6 1,5-3 0,7-3 1,2-7-1,6-4 0,-6 0 0,6-11 0,-3 1 0,-3 4 0,-3 1-1,-5 2 1,-9 5 0,-6 4 1,-2 2-1,-7 3 0,-2 2 3,-6 4 0,-3 2-7,-6 0 1,-2 4 3,-6 2 1,-4 9-2,-2 0 1,6 5 0,0 8 0,3-3 0,2 1 0,4 0 0,5-4 1,3-5 1,11 0 0,9-4-5,12-9 1,5 0 2,4-6 0,1-4 0,2-3 1,-7-1-2,-6-9 1,4-1 0,-3-13 0,-4 3 0,-8 1 1,-5 0-1,-7 5 0,-8 5-1,-8 4 1,1 5 2,-1 1 1,-3 9-6,-1 11 1,1 10 2,-1 3 1,1 8-1,2 1 0,6-4 2,3 4 0,6-7-5,2-5 1,1-8 2,5-2 1,7-5 1,5-6 0,5-4-3,6-11 1,0-6-2,1-7 0,2-7 2,-2 5 0,-4 4 0,-5 7 1,-6 3-2,-6 10 1,-6 12 0,-2 7 1,0 5 1,-1 6 0,-2 1-5,-6 3 1,-3 0 2,-3-4 0,1-3 0,-4-4 0,-3-4 0,1-7 0,2-4 0,4-2 1,2-2-2,6-4 1,2-3 0,4 3 1,2-5-2,1 1 1,5 2-1,6-1 1,9-4 3,2-4 1,0-3-7,1 3 0,-3-2 3,-4 2 1,-5 2-2,-6 4 1,-5 2 0,-4 2 0,-10 3-1,-10 13 0,1 6 2,-7 2 1,-2 5-3,6 1 1,5 3 3,7-6 0,4-7-4,7 2 1,8-3 0,6-3 0,6-3-3,2-6 1,-2-2 2,-9-2 0,3-1 0,3-1 0,3-2-1,-4 1 1,1 3 0,-6 2 0,0 6 3,-2 5 0,-4-3-6,-3 5 1,4-1 2,-1 1 0,3-5 0,3-2 0,6-4 0,6-6 0,-4-9 2,-5-4 1,-2-6-3,-7-12 0,-5 0 0,-9 7 0,-6 7 0,-9 5 1,-2 9-1,-6 9 0,-6 20-3,-11 8 0,6 0 3,2-5 1,15-1-2,5-7 1</inkml:trace>
  <inkml:trace contextRef="#ctx0" brushRef="#br0" timeOffset="1">4817 743 51,'-9'6'25,"12"-12"0,0 34-26,-3-30 1,0 0 0,0 0 1,-3 2 1,3 2-2,-3-2 0,1 2 0,-2-4 0,4 2-2,0 0 1,0-2 1,0 2 1,0 0 0,0 0 0,0 0-1,0 0 0,4 0 0,1-3 0,1-1-2,2 0 1,4-3 3,-3-4 0,-1-2-4,4-2 0,2-2 4,3-2 0,4-5-3,4-2 1,4-4 0,3-2 0,-1-3 0,1 3 0,-1 2-2,-2 4 1,-1 0 1,-2 2 0,-3 5 2,0 4 0,0 2-3,-3 3 1,-2 4 0,-4 3 1,-3 6-1,1 3 0,-3 6-1,-4 6 1,-2 9 0,-3 8 0,-3 2 0,-2 1 1,-7 1-2,3 2 1,1 4 0,-4-2 1,0 2-2,-2 7 1,0-13 0,3 2 1,-1-6-2,0-8 1,4-3-2,2-2 1,4-7 2,-1-9 1,3-1-2,5-10 1,1-6-1,5-6 0,4-13-1,-1-2 1,6-5-1,3-4 1,3 0 0,8-4 1,1 4-3,-1 2 1,4 0 2,-4-1 1,-2 7-4,-3 3 1,-4 4 2,-2 7 1,-3 2-2,-2 6 1,-7 4-1,0 7 1,-5 13-4,-3 7 1,-3 6 2,-3 3 0,-3 8 2,-2 4 0,-1 2-2,-2 1 0,-1 0-2,3 2 1,1-5 3,-1-9 0,4-4-3,-1-8 1,3-3-2,0-5 0,3-3 4,0-5 0,3-6-3,6-7 1,-1-8-2,6-8 1,4-8 1,2-3 0,6-1 0,2-6 1,10 2 0,-6-2 0,-1 6-1,1-3 1,-4 7 0,-2 5 0,0 5-4,-3 3 0,-3 7 5,-3 5 0,-3 5-2,-5 10 0,-6 15 0,-3 7 1,-9 10-1,-5 5 0,-3 7-1,-4 1 1,2 2-1,-2-2 1,4-12 0,3-5 1,5-9-1,9-1 0,9-5-1,8-5 1,6-4 0,6-5 0,3-6 0,-1-6 0,3-9 0,1-1 1,-4-5-2,-2 2 1,-9-3-2,14 22 1</inkml:trace>
  <inkml:trace contextRef="#ctx0" brushRef="#br0" timeOffset="2">6392 980 50,'0'0'25,"-3"-9"2,3 9-26,0 5-1,0-1 1,0 4-2,3-1 1</inkml:trace>
  <inkml:trace contextRef="#ctx0" brushRef="#br0" timeOffset="3">7302 721 51,'0'0'25,"-32"2"1,32-2-26,-3 0 1,1 0 1,-2 0-2,2 0 0,-1 0-1,3-2 1,0-2 0,5-3 0,7 1-1,8-3 0,9 1 0,11-5 1,9 0 1,5-2 0,1 0-2,0-7 0,-4 3 2,-2-7 0,-6 2-1,0-4 1,-6-2-2,-8 5 1,-6-4 1,-9 1 0,-3-2-2,-11 2 1,-8 10 0,-7-2 1,-4 5-1,-10 4 0,-9 4 0,-4 5 0,-10 2 0,-3 7 0,-2 8 0,-3 13 0,0 13-1,-3 12 1,2 3 1,6 2 0,10 11-2,10 3 0,15-2 1,15-3 0,13-13 0,18-15 0,11-9 0,9-8 0,12-12 0,11-14 1,2-18-1,3-14 1,2-7-2,-2-5 0,1-1 1,-10-5 1,-7-2-2,-9-9 1,-9 3 0,-12 8 0,-5 9 0,-5 4 1,-7 11-1,-2 7 0,-3 6-1,-6 6 1,-4 6 0,-4 14 0,-6 13 0,-9 20 1,-9 18-2,-5 0 1,0 10 0,-1 7 0,4 0 0,5-7 0,9-15 0,6-9 0,5-12 0,6-8 0,6-11-1,6-8 1,5-7 1,12-9 0,6-6-2,5-16 1,3 0 0,-3-4 0,0 2-1,-5 6 1,-6 8 0,-9 1 0,-6 12 0,-4 10 0,-10 9 0,-3 15 1,-3 6-1,3 1 0,6-5 0,6-5 1,9-5-2,7-3 0,4-10 1,12-5 1,-1-6-1,3-16 1,0-6-3,-3-3 1,-5-4 2,-3 3 0,-9 2-1,-6 4 0,-5 5 0,-9 10 0,-9 9 0,-11 9 0,-8 13-1,-4 12 1,3 2 0,6 6 0,6-9 0,11-2 1,12-9-1,14-3 0,14-15 0,6-8 1,13-15-1,1-18 0,9-6-1,3-7 1,-6-1 1,-5-14 0,-9-8-2,-6 0 1,-9 5-1,-8 11 1,-9 11 0,-10 6 0,-10 10 0,-9 13 0,-8 8 0,-11 11 0,-6 20 0,-6 24 0,0 19 0,6 2 1,6 4-1,11 7 0,14-10-1,14-14 1,13-15-1,10-9 1,12-15 0,9-15 1,6-17-1,5-11 0,-3-6 0,1-12 0,2-8-1,-2-10 1,-9-9 0,-9 6 1,-12 9 0,-7 8 0,-10 10-2,-11 12 0,-6 8 0,-8 12 1,-9 8 0,-6 15 1,-5 24-1,-6 18 0,0 17 1,5 1 0,7 9-2,10-5 0,13-11 2,10-13 0,9-7-2,9-14 1,-2-8-1,7-9 1,9-6 0,7-7 0,-4-1 0,-6-1 1,-5 4-1,-6 5 0,-3 2-1,-3-1 0,0-12 1,3-4 1,-3-6-4,1-7 1,2-3 5,9-23 0,-6-24-3,-6 15 0,-3 9-1,-2 28 0,-6-6 2,-4 1 1,-4 1-3,-2 13 0,-1 4 1,-4 12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intestata2003.dot</Template>
  <TotalTime>2</TotalTime>
  <Pages>1</Pages>
  <Words>156</Words>
  <Characters>890</Characters>
  <Application>Microsoft Office Word</Application>
  <DocSecurity>0</DocSecurity>
  <Lines>7</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CONVOCAZIONE CONSIGLIO DI</vt:lpstr>
      <vt:lpstr>CONVOCAZIONE CONSIGLIO DI</vt:lpstr>
    </vt:vector>
  </TitlesOfParts>
  <Company>Univ. Politecnica delle Marche</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CONVOCAZIONE CONSIGLIO DI</dc:title>
  <dc:creator>Dipartimento di Economia</dc:creator>
  <cp:lastModifiedBy>Huynh Tha</cp:lastModifiedBy>
  <cp:revision>4</cp:revision>
  <cp:lastPrinted>2019-12-26T22:34:00Z</cp:lastPrinted>
  <dcterms:created xsi:type="dcterms:W3CDTF">2022-07-15T08:47:00Z</dcterms:created>
  <dcterms:modified xsi:type="dcterms:W3CDTF">2022-07-15T14:18:00Z</dcterms:modified>
</cp:coreProperties>
</file>